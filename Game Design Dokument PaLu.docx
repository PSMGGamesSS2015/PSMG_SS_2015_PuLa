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7B27C5" w:rsidP="009F3E31">
      <w:pPr>
        <w:pStyle w:val="TitelseiteText"/>
      </w:pPr>
      <w:r>
        <w:t>SS 2015</w:t>
      </w:r>
    </w:p>
    <w:p w:rsidR="009F3E31" w:rsidRPr="004421E9" w:rsidRDefault="009F3E31" w:rsidP="009F3E31">
      <w:pPr>
        <w:pStyle w:val="TitelseiteText"/>
      </w:pPr>
      <w:r w:rsidRPr="004421E9">
        <w:t xml:space="preserve">Leitung: </w:t>
      </w:r>
      <w:r w:rsidR="007B27C5">
        <w:t xml:space="preserve">Martin </w:t>
      </w:r>
      <w:proofErr w:type="spellStart"/>
      <w:r w:rsidR="007B27C5">
        <w:t>Brockelmann</w:t>
      </w:r>
      <w:proofErr w:type="spellEnd"/>
      <w:r w:rsidR="007B27C5">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CE034F" w:rsidP="009F3E31">
      <w:pPr>
        <w:pStyle w:val="Titel"/>
      </w:pPr>
      <w:proofErr w:type="spellStart"/>
      <w:r>
        <w:t>PaLu</w:t>
      </w:r>
      <w:proofErr w:type="spellEnd"/>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CE034F" w:rsidP="009F3E31">
      <w:pPr>
        <w:pStyle w:val="TitelseiteText"/>
      </w:pPr>
      <w:r>
        <w:t>Maike Schmargendorf (Medieninformatik - Informationswissenschaft)</w:t>
      </w:r>
    </w:p>
    <w:p w:rsidR="00CE034F" w:rsidRDefault="00CE034F" w:rsidP="009F3E31">
      <w:pPr>
        <w:pStyle w:val="TitelseiteText"/>
      </w:pPr>
      <w:r>
        <w:t>Marcus Beck (Informationswissenschaft - Medieninformatik)</w:t>
      </w:r>
    </w:p>
    <w:p w:rsidR="00CE034F" w:rsidRDefault="00CE034F" w:rsidP="009F3E31">
      <w:pPr>
        <w:pStyle w:val="TitelseiteText"/>
      </w:pPr>
      <w:r>
        <w:t>Hans-Martin Schuller (Medieninformatik - Informationswissenschaft)</w:t>
      </w:r>
    </w:p>
    <w:p w:rsidR="00CE034F" w:rsidRPr="00034693" w:rsidRDefault="00CE034F" w:rsidP="009F3E31">
      <w:pPr>
        <w:pStyle w:val="TitelseiteText"/>
      </w:pPr>
      <w:r>
        <w:t xml:space="preserve">Julia </w:t>
      </w:r>
      <w:proofErr w:type="spellStart"/>
      <w:r>
        <w:t>Grötsch</w:t>
      </w:r>
      <w:proofErr w:type="spellEnd"/>
      <w:r>
        <w:t xml:space="preserve"> (Medieninformatik - </w:t>
      </w:r>
      <w:proofErr w:type="spellStart"/>
      <w:r>
        <w:t>Medienwisschenaft</w:t>
      </w:r>
      <w:proofErr w:type="spellEnd"/>
      <w:r>
        <w:t xml:space="preserve"> - Musikwissenschaft)</w:t>
      </w:r>
    </w:p>
    <w:p w:rsidR="00CE034F" w:rsidRDefault="00CE034F" w:rsidP="009F3E31">
      <w:pPr>
        <w:pStyle w:val="TitelseiteText"/>
      </w:pPr>
    </w:p>
    <w:p w:rsidR="00CE034F" w:rsidRDefault="00CE034F" w:rsidP="009F3E31">
      <w:pPr>
        <w:pStyle w:val="TitelseiteText"/>
      </w:pPr>
      <w:r>
        <w:t>4. Semester B.A.</w:t>
      </w:r>
    </w:p>
    <w:p w:rsidR="00CE034F" w:rsidRDefault="00CE034F" w:rsidP="009F3E31">
      <w:pPr>
        <w:pStyle w:val="TitelseiteText"/>
        <w:rPr>
          <w:lang w:val="en-US"/>
        </w:rPr>
      </w:pPr>
    </w:p>
    <w:p w:rsidR="009F3E31" w:rsidRPr="00EC013F" w:rsidRDefault="009F3E31" w:rsidP="009F3E31">
      <w:pPr>
        <w:pStyle w:val="TitelseiteText"/>
        <w:rPr>
          <w:lang w:val="en-US"/>
        </w:rPr>
      </w:pPr>
      <w:r w:rsidRPr="00EC013F">
        <w:rPr>
          <w:lang w:val="en-US"/>
        </w:rPr>
        <w:t>Email:</w:t>
      </w:r>
      <w:r w:rsidR="00CE034F">
        <w:rPr>
          <w:lang w:val="en-US"/>
        </w:rPr>
        <w:t xml:space="preserve"> Julia.groetsch</w:t>
      </w:r>
      <w:r w:rsidRPr="00EC013F">
        <w:rPr>
          <w:lang w:val="en-US"/>
        </w:rPr>
        <w:t>@stud.uni-regensburg.de</w:t>
      </w:r>
    </w:p>
    <w:p w:rsidR="007B27C5" w:rsidRDefault="007B27C5" w:rsidP="009F3E31">
      <w:pPr>
        <w:pStyle w:val="TitelseiteText"/>
      </w:pPr>
    </w:p>
    <w:p w:rsidR="009F3E31" w:rsidRPr="00034693" w:rsidRDefault="00CE034F" w:rsidP="009F3E31">
      <w:pPr>
        <w:pStyle w:val="TitelseiteText"/>
      </w:pPr>
      <w:r>
        <w:t>Version 1 a</w:t>
      </w:r>
      <w:r w:rsidR="009F3E31" w:rsidRPr="00034693">
        <w:t>bgege</w:t>
      </w:r>
      <w:r>
        <w:t>ben am 23.04.2015</w:t>
      </w:r>
    </w:p>
    <w:p w:rsidR="000147EF" w:rsidRDefault="000147EF">
      <w:pPr>
        <w:spacing w:after="200" w:line="276" w:lineRule="auto"/>
        <w:sectPr w:rsidR="000147EF" w:rsidSect="000147EF">
          <w:headerReference w:type="default" r:id="rId10"/>
          <w:headerReference w:type="first" r:id="rId11"/>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FA3ADC"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484025" w:history="1">
            <w:r w:rsidR="00FA3ADC" w:rsidRPr="00DB7FC5">
              <w:rPr>
                <w:rStyle w:val="Hyperlink"/>
                <w:rFonts w:eastAsiaTheme="majorEastAsia"/>
                <w:noProof/>
              </w:rPr>
              <w:t>1</w:t>
            </w:r>
            <w:r w:rsidR="00FA3ADC">
              <w:rPr>
                <w:rFonts w:asciiTheme="minorHAnsi" w:eastAsiaTheme="minorEastAsia" w:hAnsiTheme="minorHAnsi" w:cstheme="minorBidi"/>
                <w:noProof/>
                <w:sz w:val="22"/>
                <w:szCs w:val="22"/>
              </w:rPr>
              <w:tab/>
            </w:r>
            <w:r w:rsidR="00FA3ADC" w:rsidRPr="00DB7FC5">
              <w:rPr>
                <w:rStyle w:val="Hyperlink"/>
                <w:rFonts w:eastAsiaTheme="majorEastAsia"/>
                <w:noProof/>
              </w:rPr>
              <w:t>Überblick</w:t>
            </w:r>
            <w:r w:rsidR="00FA3ADC">
              <w:rPr>
                <w:noProof/>
                <w:webHidden/>
              </w:rPr>
              <w:tab/>
            </w:r>
            <w:r w:rsidR="00FA3ADC">
              <w:rPr>
                <w:noProof/>
                <w:webHidden/>
              </w:rPr>
              <w:fldChar w:fldCharType="begin"/>
            </w:r>
            <w:r w:rsidR="00FA3ADC">
              <w:rPr>
                <w:noProof/>
                <w:webHidden/>
              </w:rPr>
              <w:instrText xml:space="preserve"> PAGEREF _Toc417484025 \h </w:instrText>
            </w:r>
            <w:r w:rsidR="00FA3ADC">
              <w:rPr>
                <w:noProof/>
                <w:webHidden/>
              </w:rPr>
            </w:r>
            <w:r w:rsidR="00FA3ADC">
              <w:rPr>
                <w:noProof/>
                <w:webHidden/>
              </w:rPr>
              <w:fldChar w:fldCharType="separate"/>
            </w:r>
            <w:r w:rsidR="00FA3ADC">
              <w:rPr>
                <w:noProof/>
                <w:webHidden/>
              </w:rPr>
              <w:t>4</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26" w:history="1">
            <w:r w:rsidR="00FA3ADC" w:rsidRPr="00DB7FC5">
              <w:rPr>
                <w:rStyle w:val="Hyperlink"/>
                <w:rFonts w:eastAsiaTheme="majorEastAsia"/>
                <w:noProof/>
              </w:rPr>
              <w:t>1.1</w:t>
            </w:r>
            <w:r w:rsidR="00FA3ADC">
              <w:rPr>
                <w:rFonts w:asciiTheme="minorHAnsi" w:eastAsiaTheme="minorEastAsia" w:hAnsiTheme="minorHAnsi" w:cstheme="minorBidi"/>
                <w:noProof/>
                <w:szCs w:val="22"/>
              </w:rPr>
              <w:tab/>
            </w:r>
            <w:r w:rsidR="00FA3ADC" w:rsidRPr="00DB7FC5">
              <w:rPr>
                <w:rStyle w:val="Hyperlink"/>
                <w:rFonts w:eastAsiaTheme="majorEastAsia"/>
                <w:noProof/>
              </w:rPr>
              <w:t>Design Verlauf</w:t>
            </w:r>
            <w:r w:rsidR="00FA3ADC">
              <w:rPr>
                <w:noProof/>
                <w:webHidden/>
              </w:rPr>
              <w:tab/>
            </w:r>
            <w:r w:rsidR="00FA3ADC">
              <w:rPr>
                <w:noProof/>
                <w:webHidden/>
              </w:rPr>
              <w:fldChar w:fldCharType="begin"/>
            </w:r>
            <w:r w:rsidR="00FA3ADC">
              <w:rPr>
                <w:noProof/>
                <w:webHidden/>
              </w:rPr>
              <w:instrText xml:space="preserve"> PAGEREF _Toc417484026 \h </w:instrText>
            </w:r>
            <w:r w:rsidR="00FA3ADC">
              <w:rPr>
                <w:noProof/>
                <w:webHidden/>
              </w:rPr>
            </w:r>
            <w:r w:rsidR="00FA3ADC">
              <w:rPr>
                <w:noProof/>
                <w:webHidden/>
              </w:rPr>
              <w:fldChar w:fldCharType="separate"/>
            </w:r>
            <w:r w:rsidR="00FA3ADC">
              <w:rPr>
                <w:noProof/>
                <w:webHidden/>
              </w:rPr>
              <w:t>4</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27" w:history="1">
            <w:r w:rsidR="00FA3ADC" w:rsidRPr="00DB7FC5">
              <w:rPr>
                <w:rStyle w:val="Hyperlink"/>
                <w:rFonts w:eastAsiaTheme="majorEastAsia"/>
                <w:noProof/>
              </w:rPr>
              <w:t>1.2</w:t>
            </w:r>
            <w:r w:rsidR="00FA3ADC">
              <w:rPr>
                <w:rFonts w:asciiTheme="minorHAnsi" w:eastAsiaTheme="minorEastAsia" w:hAnsiTheme="minorHAnsi" w:cstheme="minorBidi"/>
                <w:noProof/>
                <w:szCs w:val="22"/>
              </w:rPr>
              <w:tab/>
            </w:r>
            <w:r w:rsidR="00FA3ADC" w:rsidRPr="00DB7FC5">
              <w:rPr>
                <w:rStyle w:val="Hyperlink"/>
                <w:rFonts w:eastAsiaTheme="majorEastAsia"/>
                <w:noProof/>
              </w:rPr>
              <w:t>Vision Statement</w:t>
            </w:r>
            <w:r w:rsidR="00FA3ADC">
              <w:rPr>
                <w:noProof/>
                <w:webHidden/>
              </w:rPr>
              <w:tab/>
            </w:r>
            <w:r w:rsidR="00FA3ADC">
              <w:rPr>
                <w:noProof/>
                <w:webHidden/>
              </w:rPr>
              <w:fldChar w:fldCharType="begin"/>
            </w:r>
            <w:r w:rsidR="00FA3ADC">
              <w:rPr>
                <w:noProof/>
                <w:webHidden/>
              </w:rPr>
              <w:instrText xml:space="preserve"> PAGEREF _Toc417484027 \h </w:instrText>
            </w:r>
            <w:r w:rsidR="00FA3ADC">
              <w:rPr>
                <w:noProof/>
                <w:webHidden/>
              </w:rPr>
            </w:r>
            <w:r w:rsidR="00FA3ADC">
              <w:rPr>
                <w:noProof/>
                <w:webHidden/>
              </w:rPr>
              <w:fldChar w:fldCharType="separate"/>
            </w:r>
            <w:r w:rsidR="00FA3ADC">
              <w:rPr>
                <w:noProof/>
                <w:webHidden/>
              </w:rPr>
              <w:t>4</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28" w:history="1">
            <w:r w:rsidR="00FA3ADC" w:rsidRPr="00DB7FC5">
              <w:rPr>
                <w:rStyle w:val="Hyperlink"/>
                <w:rFonts w:eastAsiaTheme="majorEastAsia"/>
                <w:noProof/>
              </w:rPr>
              <w:t>1.2.1</w:t>
            </w:r>
            <w:r w:rsidR="00FA3ADC">
              <w:rPr>
                <w:rFonts w:asciiTheme="minorHAnsi" w:eastAsiaTheme="minorEastAsia" w:hAnsiTheme="minorHAnsi" w:cstheme="minorBidi"/>
                <w:noProof/>
                <w:szCs w:val="22"/>
              </w:rPr>
              <w:tab/>
            </w:r>
            <w:r w:rsidR="00FA3ADC" w:rsidRPr="00DB7FC5">
              <w:rPr>
                <w:rStyle w:val="Hyperlink"/>
                <w:rFonts w:eastAsiaTheme="majorEastAsia"/>
                <w:noProof/>
              </w:rPr>
              <w:t>Game Design Logline</w:t>
            </w:r>
            <w:r w:rsidR="00FA3ADC">
              <w:rPr>
                <w:noProof/>
                <w:webHidden/>
              </w:rPr>
              <w:tab/>
            </w:r>
            <w:r w:rsidR="00FA3ADC">
              <w:rPr>
                <w:noProof/>
                <w:webHidden/>
              </w:rPr>
              <w:fldChar w:fldCharType="begin"/>
            </w:r>
            <w:r w:rsidR="00FA3ADC">
              <w:rPr>
                <w:noProof/>
                <w:webHidden/>
              </w:rPr>
              <w:instrText xml:space="preserve"> PAGEREF _Toc417484028 \h </w:instrText>
            </w:r>
            <w:r w:rsidR="00FA3ADC">
              <w:rPr>
                <w:noProof/>
                <w:webHidden/>
              </w:rPr>
            </w:r>
            <w:r w:rsidR="00FA3ADC">
              <w:rPr>
                <w:noProof/>
                <w:webHidden/>
              </w:rPr>
              <w:fldChar w:fldCharType="separate"/>
            </w:r>
            <w:r w:rsidR="00FA3ADC">
              <w:rPr>
                <w:noProof/>
                <w:webHidden/>
              </w:rPr>
              <w:t>4</w:t>
            </w:r>
            <w:r w:rsidR="00FA3ADC">
              <w:rPr>
                <w:noProof/>
                <w:webHidden/>
              </w:rPr>
              <w:fldChar w:fldCharType="end"/>
            </w:r>
          </w:hyperlink>
        </w:p>
        <w:p w:rsidR="00FA3ADC" w:rsidRDefault="006F1669">
          <w:pPr>
            <w:pStyle w:val="Verzeichnis3"/>
            <w:tabs>
              <w:tab w:val="left" w:pos="1320"/>
              <w:tab w:val="right" w:leader="dot" w:pos="8493"/>
            </w:tabs>
            <w:rPr>
              <w:rFonts w:asciiTheme="minorHAnsi" w:eastAsiaTheme="minorEastAsia" w:hAnsiTheme="minorHAnsi" w:cstheme="minorBidi"/>
              <w:noProof/>
              <w:szCs w:val="22"/>
            </w:rPr>
          </w:pPr>
          <w:hyperlink w:anchor="_Toc417484029" w:history="1">
            <w:r w:rsidR="00FA3ADC" w:rsidRPr="00DB7FC5">
              <w:rPr>
                <w:rStyle w:val="Hyperlink"/>
                <w:rFonts w:eastAsiaTheme="majorEastAsia"/>
                <w:noProof/>
              </w:rPr>
              <w:t>1.2.2</w:t>
            </w:r>
            <w:r w:rsidR="00FA3ADC">
              <w:rPr>
                <w:rFonts w:asciiTheme="minorHAnsi" w:eastAsiaTheme="minorEastAsia" w:hAnsiTheme="minorHAnsi" w:cstheme="minorBidi"/>
                <w:noProof/>
                <w:szCs w:val="22"/>
              </w:rPr>
              <w:tab/>
            </w:r>
            <w:r w:rsidR="00FA3ADC" w:rsidRPr="00DB7FC5">
              <w:rPr>
                <w:rStyle w:val="Hyperlink"/>
                <w:rFonts w:eastAsiaTheme="majorEastAsia"/>
                <w:noProof/>
              </w:rPr>
              <w:t>Zusammenfassung des Game Design</w:t>
            </w:r>
            <w:r w:rsidR="00FA3ADC">
              <w:rPr>
                <w:noProof/>
                <w:webHidden/>
              </w:rPr>
              <w:tab/>
            </w:r>
            <w:r w:rsidR="00FA3ADC">
              <w:rPr>
                <w:noProof/>
                <w:webHidden/>
              </w:rPr>
              <w:fldChar w:fldCharType="begin"/>
            </w:r>
            <w:r w:rsidR="00FA3ADC">
              <w:rPr>
                <w:noProof/>
                <w:webHidden/>
              </w:rPr>
              <w:instrText xml:space="preserve"> PAGEREF _Toc417484029 \h </w:instrText>
            </w:r>
            <w:r w:rsidR="00FA3ADC">
              <w:rPr>
                <w:noProof/>
                <w:webHidden/>
              </w:rPr>
            </w:r>
            <w:r w:rsidR="00FA3ADC">
              <w:rPr>
                <w:noProof/>
                <w:webHidden/>
              </w:rPr>
              <w:fldChar w:fldCharType="separate"/>
            </w:r>
            <w:r w:rsidR="00FA3ADC">
              <w:rPr>
                <w:noProof/>
                <w:webHidden/>
              </w:rPr>
              <w:t>4</w:t>
            </w:r>
            <w:r w:rsidR="00FA3ADC">
              <w:rPr>
                <w:noProof/>
                <w:webHidden/>
              </w:rPr>
              <w:fldChar w:fldCharType="end"/>
            </w:r>
          </w:hyperlink>
        </w:p>
        <w:p w:rsidR="00FA3ADC" w:rsidRDefault="006F1669">
          <w:pPr>
            <w:pStyle w:val="Verzeichnis1"/>
            <w:rPr>
              <w:rFonts w:asciiTheme="minorHAnsi" w:eastAsiaTheme="minorEastAsia" w:hAnsiTheme="minorHAnsi" w:cstheme="minorBidi"/>
              <w:noProof/>
              <w:sz w:val="22"/>
              <w:szCs w:val="22"/>
            </w:rPr>
          </w:pPr>
          <w:hyperlink w:anchor="_Toc417484030" w:history="1">
            <w:r w:rsidR="00FA3ADC" w:rsidRPr="00DB7FC5">
              <w:rPr>
                <w:rStyle w:val="Hyperlink"/>
                <w:rFonts w:eastAsiaTheme="majorEastAsia"/>
                <w:noProof/>
              </w:rPr>
              <w:t>2</w:t>
            </w:r>
            <w:r w:rsidR="00FA3ADC">
              <w:rPr>
                <w:rFonts w:asciiTheme="minorHAnsi" w:eastAsiaTheme="minorEastAsia" w:hAnsiTheme="minorHAnsi" w:cstheme="minorBidi"/>
                <w:noProof/>
                <w:sz w:val="22"/>
                <w:szCs w:val="22"/>
              </w:rPr>
              <w:tab/>
            </w:r>
            <w:r w:rsidR="00FA3ADC" w:rsidRPr="00DB7FC5">
              <w:rPr>
                <w:rStyle w:val="Hyperlink"/>
                <w:rFonts w:eastAsiaTheme="majorEastAsia"/>
                <w:noProof/>
              </w:rPr>
              <w:t>Zielgruppe</w:t>
            </w:r>
            <w:r w:rsidR="00FA3ADC">
              <w:rPr>
                <w:noProof/>
                <w:webHidden/>
              </w:rPr>
              <w:tab/>
            </w:r>
            <w:r w:rsidR="00FA3ADC">
              <w:rPr>
                <w:noProof/>
                <w:webHidden/>
              </w:rPr>
              <w:fldChar w:fldCharType="begin"/>
            </w:r>
            <w:r w:rsidR="00FA3ADC">
              <w:rPr>
                <w:noProof/>
                <w:webHidden/>
              </w:rPr>
              <w:instrText xml:space="preserve"> PAGEREF _Toc417484030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1" w:history="1">
            <w:r w:rsidR="00FA3ADC" w:rsidRPr="00DB7FC5">
              <w:rPr>
                <w:rStyle w:val="Hyperlink"/>
                <w:rFonts w:eastAsiaTheme="majorEastAsia"/>
                <w:noProof/>
              </w:rPr>
              <w:t>2.1</w:t>
            </w:r>
            <w:r w:rsidR="00FA3ADC">
              <w:rPr>
                <w:rFonts w:asciiTheme="minorHAnsi" w:eastAsiaTheme="minorEastAsia" w:hAnsiTheme="minorHAnsi" w:cstheme="minorBidi"/>
                <w:noProof/>
                <w:szCs w:val="22"/>
              </w:rPr>
              <w:tab/>
            </w:r>
            <w:r w:rsidR="00FA3ADC" w:rsidRPr="00DB7FC5">
              <w:rPr>
                <w:rStyle w:val="Hyperlink"/>
                <w:rFonts w:eastAsiaTheme="majorEastAsia"/>
                <w:noProof/>
              </w:rPr>
              <w:t>Zielgruppenanalyse</w:t>
            </w:r>
            <w:r w:rsidR="00FA3ADC">
              <w:rPr>
                <w:noProof/>
                <w:webHidden/>
              </w:rPr>
              <w:tab/>
            </w:r>
            <w:r w:rsidR="00FA3ADC">
              <w:rPr>
                <w:noProof/>
                <w:webHidden/>
              </w:rPr>
              <w:fldChar w:fldCharType="begin"/>
            </w:r>
            <w:r w:rsidR="00FA3ADC">
              <w:rPr>
                <w:noProof/>
                <w:webHidden/>
              </w:rPr>
              <w:instrText xml:space="preserve"> PAGEREF _Toc417484031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2" w:history="1">
            <w:r w:rsidR="00FA3ADC" w:rsidRPr="00DB7FC5">
              <w:rPr>
                <w:rStyle w:val="Hyperlink"/>
                <w:rFonts w:eastAsiaTheme="majorEastAsia"/>
                <w:noProof/>
              </w:rPr>
              <w:t>2.2</w:t>
            </w:r>
            <w:r w:rsidR="00FA3ADC">
              <w:rPr>
                <w:rFonts w:asciiTheme="minorHAnsi" w:eastAsiaTheme="minorEastAsia" w:hAnsiTheme="minorHAnsi" w:cstheme="minorBidi"/>
                <w:noProof/>
                <w:szCs w:val="22"/>
              </w:rPr>
              <w:tab/>
            </w:r>
            <w:r w:rsidR="00FA3ADC" w:rsidRPr="00DB7FC5">
              <w:rPr>
                <w:rStyle w:val="Hyperlink"/>
                <w:rFonts w:eastAsiaTheme="majorEastAsia"/>
                <w:noProof/>
              </w:rPr>
              <w:t>Plattform</w:t>
            </w:r>
            <w:r w:rsidR="00FA3ADC">
              <w:rPr>
                <w:noProof/>
                <w:webHidden/>
              </w:rPr>
              <w:tab/>
            </w:r>
            <w:r w:rsidR="00FA3ADC">
              <w:rPr>
                <w:noProof/>
                <w:webHidden/>
              </w:rPr>
              <w:fldChar w:fldCharType="begin"/>
            </w:r>
            <w:r w:rsidR="00FA3ADC">
              <w:rPr>
                <w:noProof/>
                <w:webHidden/>
              </w:rPr>
              <w:instrText xml:space="preserve"> PAGEREF _Toc417484032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3" w:history="1">
            <w:r w:rsidR="00FA3ADC" w:rsidRPr="00DB7FC5">
              <w:rPr>
                <w:rStyle w:val="Hyperlink"/>
                <w:rFonts w:eastAsiaTheme="majorEastAsia"/>
                <w:noProof/>
              </w:rPr>
              <w:t>2.3</w:t>
            </w:r>
            <w:r w:rsidR="00FA3ADC">
              <w:rPr>
                <w:rFonts w:asciiTheme="minorHAnsi" w:eastAsiaTheme="minorEastAsia" w:hAnsiTheme="minorHAnsi" w:cstheme="minorBidi"/>
                <w:noProof/>
                <w:szCs w:val="22"/>
              </w:rPr>
              <w:tab/>
            </w:r>
            <w:r w:rsidR="00FA3ADC" w:rsidRPr="00DB7FC5">
              <w:rPr>
                <w:rStyle w:val="Hyperlink"/>
                <w:rFonts w:eastAsiaTheme="majorEastAsia"/>
                <w:noProof/>
              </w:rPr>
              <w:t>Systemanforderungen</w:t>
            </w:r>
            <w:r w:rsidR="00FA3ADC">
              <w:rPr>
                <w:noProof/>
                <w:webHidden/>
              </w:rPr>
              <w:tab/>
            </w:r>
            <w:r w:rsidR="00FA3ADC">
              <w:rPr>
                <w:noProof/>
                <w:webHidden/>
              </w:rPr>
              <w:fldChar w:fldCharType="begin"/>
            </w:r>
            <w:r w:rsidR="00FA3ADC">
              <w:rPr>
                <w:noProof/>
                <w:webHidden/>
              </w:rPr>
              <w:instrText xml:space="preserve"> PAGEREF _Toc417484033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1"/>
            <w:rPr>
              <w:rFonts w:asciiTheme="minorHAnsi" w:eastAsiaTheme="minorEastAsia" w:hAnsiTheme="minorHAnsi" w:cstheme="minorBidi"/>
              <w:noProof/>
              <w:sz w:val="22"/>
              <w:szCs w:val="22"/>
            </w:rPr>
          </w:pPr>
          <w:hyperlink w:anchor="_Toc417484034" w:history="1">
            <w:r w:rsidR="00FA3ADC" w:rsidRPr="00DB7FC5">
              <w:rPr>
                <w:rStyle w:val="Hyperlink"/>
                <w:rFonts w:eastAsiaTheme="majorEastAsia"/>
                <w:noProof/>
              </w:rPr>
              <w:t>3</w:t>
            </w:r>
            <w:r w:rsidR="00FA3ADC">
              <w:rPr>
                <w:rFonts w:asciiTheme="minorHAnsi" w:eastAsiaTheme="minorEastAsia" w:hAnsiTheme="minorHAnsi" w:cstheme="minorBidi"/>
                <w:noProof/>
                <w:sz w:val="22"/>
                <w:szCs w:val="22"/>
              </w:rPr>
              <w:tab/>
            </w:r>
            <w:r w:rsidR="00FA3ADC" w:rsidRPr="00DB7FC5">
              <w:rPr>
                <w:rStyle w:val="Hyperlink"/>
                <w:rFonts w:eastAsiaTheme="majorEastAsia"/>
                <w:noProof/>
              </w:rPr>
              <w:t>Game Play</w:t>
            </w:r>
            <w:r w:rsidR="00FA3ADC">
              <w:rPr>
                <w:noProof/>
                <w:webHidden/>
              </w:rPr>
              <w:tab/>
            </w:r>
            <w:r w:rsidR="00FA3ADC">
              <w:rPr>
                <w:noProof/>
                <w:webHidden/>
              </w:rPr>
              <w:fldChar w:fldCharType="begin"/>
            </w:r>
            <w:r w:rsidR="00FA3ADC">
              <w:rPr>
                <w:noProof/>
                <w:webHidden/>
              </w:rPr>
              <w:instrText xml:space="preserve"> PAGEREF _Toc417484034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5" w:history="1">
            <w:r w:rsidR="00FA3ADC" w:rsidRPr="00DB7FC5">
              <w:rPr>
                <w:rStyle w:val="Hyperlink"/>
                <w:rFonts w:eastAsiaTheme="majorEastAsia"/>
                <w:noProof/>
              </w:rPr>
              <w:t>3.1</w:t>
            </w:r>
            <w:r w:rsidR="00FA3ADC">
              <w:rPr>
                <w:rFonts w:asciiTheme="minorHAnsi" w:eastAsiaTheme="minorEastAsia" w:hAnsiTheme="minorHAnsi" w:cstheme="minorBidi"/>
                <w:noProof/>
                <w:szCs w:val="22"/>
              </w:rPr>
              <w:tab/>
            </w:r>
            <w:r w:rsidR="00FA3ADC" w:rsidRPr="00DB7FC5">
              <w:rPr>
                <w:rStyle w:val="Hyperlink"/>
                <w:rFonts w:eastAsiaTheme="majorEastAsia"/>
                <w:noProof/>
              </w:rPr>
              <w:t>Kernmechanik</w:t>
            </w:r>
            <w:r w:rsidR="00FA3ADC">
              <w:rPr>
                <w:noProof/>
                <w:webHidden/>
              </w:rPr>
              <w:tab/>
            </w:r>
            <w:r w:rsidR="00FA3ADC">
              <w:rPr>
                <w:noProof/>
                <w:webHidden/>
              </w:rPr>
              <w:fldChar w:fldCharType="begin"/>
            </w:r>
            <w:r w:rsidR="00FA3ADC">
              <w:rPr>
                <w:noProof/>
                <w:webHidden/>
              </w:rPr>
              <w:instrText xml:space="preserve"> PAGEREF _Toc417484035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6" w:history="1">
            <w:r w:rsidR="00FA3ADC" w:rsidRPr="00DB7FC5">
              <w:rPr>
                <w:rStyle w:val="Hyperlink"/>
                <w:rFonts w:eastAsiaTheme="majorEastAsia"/>
                <w:noProof/>
              </w:rPr>
              <w:t>3.2</w:t>
            </w:r>
            <w:r w:rsidR="00FA3ADC">
              <w:rPr>
                <w:rFonts w:asciiTheme="minorHAnsi" w:eastAsiaTheme="minorEastAsia" w:hAnsiTheme="minorHAnsi" w:cstheme="minorBidi"/>
                <w:noProof/>
                <w:szCs w:val="22"/>
              </w:rPr>
              <w:tab/>
            </w:r>
            <w:r w:rsidR="00FA3ADC" w:rsidRPr="00DB7FC5">
              <w:rPr>
                <w:rStyle w:val="Hyperlink"/>
                <w:rFonts w:eastAsiaTheme="majorEastAsia"/>
                <w:noProof/>
              </w:rPr>
              <w:t>Spielobjekte</w:t>
            </w:r>
            <w:r w:rsidR="00FA3ADC">
              <w:rPr>
                <w:noProof/>
                <w:webHidden/>
              </w:rPr>
              <w:tab/>
            </w:r>
            <w:r w:rsidR="00FA3ADC">
              <w:rPr>
                <w:noProof/>
                <w:webHidden/>
              </w:rPr>
              <w:fldChar w:fldCharType="begin"/>
            </w:r>
            <w:r w:rsidR="00FA3ADC">
              <w:rPr>
                <w:noProof/>
                <w:webHidden/>
              </w:rPr>
              <w:instrText xml:space="preserve"> PAGEREF _Toc417484036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7" w:history="1">
            <w:r w:rsidR="00FA3ADC" w:rsidRPr="00DB7FC5">
              <w:rPr>
                <w:rStyle w:val="Hyperlink"/>
                <w:rFonts w:eastAsiaTheme="majorEastAsia"/>
                <w:noProof/>
              </w:rPr>
              <w:t>3.3</w:t>
            </w:r>
            <w:r w:rsidR="00FA3ADC">
              <w:rPr>
                <w:rFonts w:asciiTheme="minorHAnsi" w:eastAsiaTheme="minorEastAsia" w:hAnsiTheme="minorHAnsi" w:cstheme="minorBidi"/>
                <w:noProof/>
                <w:szCs w:val="22"/>
              </w:rPr>
              <w:tab/>
            </w:r>
            <w:r w:rsidR="00FA3ADC" w:rsidRPr="00DB7FC5">
              <w:rPr>
                <w:rStyle w:val="Hyperlink"/>
                <w:rFonts w:eastAsiaTheme="majorEastAsia"/>
                <w:noProof/>
              </w:rPr>
              <w:t>Regelwerk</w:t>
            </w:r>
            <w:r w:rsidR="00FA3ADC">
              <w:rPr>
                <w:noProof/>
                <w:webHidden/>
              </w:rPr>
              <w:tab/>
            </w:r>
            <w:r w:rsidR="00FA3ADC">
              <w:rPr>
                <w:noProof/>
                <w:webHidden/>
              </w:rPr>
              <w:fldChar w:fldCharType="begin"/>
            </w:r>
            <w:r w:rsidR="00FA3ADC">
              <w:rPr>
                <w:noProof/>
                <w:webHidden/>
              </w:rPr>
              <w:instrText xml:space="preserve"> PAGEREF _Toc417484037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8" w:history="1">
            <w:r w:rsidR="00FA3ADC" w:rsidRPr="00DB7FC5">
              <w:rPr>
                <w:rStyle w:val="Hyperlink"/>
                <w:rFonts w:eastAsiaTheme="majorEastAsia"/>
                <w:noProof/>
              </w:rPr>
              <w:t>3.4</w:t>
            </w:r>
            <w:r w:rsidR="00FA3ADC">
              <w:rPr>
                <w:rFonts w:asciiTheme="minorHAnsi" w:eastAsiaTheme="minorEastAsia" w:hAnsiTheme="minorHAnsi" w:cstheme="minorBidi"/>
                <w:noProof/>
                <w:szCs w:val="22"/>
              </w:rPr>
              <w:tab/>
            </w:r>
            <w:r w:rsidR="00FA3ADC" w:rsidRPr="00DB7FC5">
              <w:rPr>
                <w:rStyle w:val="Hyperlink"/>
                <w:rFonts w:eastAsiaTheme="majorEastAsia"/>
                <w:noProof/>
              </w:rPr>
              <w:t>Gewinnbedingungen</w:t>
            </w:r>
            <w:r w:rsidR="00FA3ADC">
              <w:rPr>
                <w:noProof/>
                <w:webHidden/>
              </w:rPr>
              <w:tab/>
            </w:r>
            <w:r w:rsidR="00FA3ADC">
              <w:rPr>
                <w:noProof/>
                <w:webHidden/>
              </w:rPr>
              <w:fldChar w:fldCharType="begin"/>
            </w:r>
            <w:r w:rsidR="00FA3ADC">
              <w:rPr>
                <w:noProof/>
                <w:webHidden/>
              </w:rPr>
              <w:instrText xml:space="preserve"> PAGEREF _Toc417484038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39" w:history="1">
            <w:r w:rsidR="00FA3ADC" w:rsidRPr="00DB7FC5">
              <w:rPr>
                <w:rStyle w:val="Hyperlink"/>
                <w:rFonts w:eastAsiaTheme="majorEastAsia"/>
                <w:noProof/>
              </w:rPr>
              <w:t>3.5</w:t>
            </w:r>
            <w:r w:rsidR="00FA3ADC">
              <w:rPr>
                <w:rFonts w:asciiTheme="minorHAnsi" w:eastAsiaTheme="minorEastAsia" w:hAnsiTheme="minorHAnsi" w:cstheme="minorBidi"/>
                <w:noProof/>
                <w:szCs w:val="22"/>
              </w:rPr>
              <w:tab/>
            </w:r>
            <w:r w:rsidR="00FA3ADC" w:rsidRPr="00DB7FC5">
              <w:rPr>
                <w:rStyle w:val="Hyperlink"/>
                <w:rFonts w:eastAsiaTheme="majorEastAsia"/>
                <w:noProof/>
              </w:rPr>
              <w:t>Controls</w:t>
            </w:r>
            <w:r w:rsidR="00FA3ADC">
              <w:rPr>
                <w:noProof/>
                <w:webHidden/>
              </w:rPr>
              <w:tab/>
            </w:r>
            <w:r w:rsidR="00FA3ADC">
              <w:rPr>
                <w:noProof/>
                <w:webHidden/>
              </w:rPr>
              <w:fldChar w:fldCharType="begin"/>
            </w:r>
            <w:r w:rsidR="00FA3ADC">
              <w:rPr>
                <w:noProof/>
                <w:webHidden/>
              </w:rPr>
              <w:instrText xml:space="preserve"> PAGEREF _Toc417484039 \h </w:instrText>
            </w:r>
            <w:r w:rsidR="00FA3ADC">
              <w:rPr>
                <w:noProof/>
                <w:webHidden/>
              </w:rPr>
            </w:r>
            <w:r w:rsidR="00FA3ADC">
              <w:rPr>
                <w:noProof/>
                <w:webHidden/>
              </w:rPr>
              <w:fldChar w:fldCharType="separate"/>
            </w:r>
            <w:r w:rsidR="00FA3ADC">
              <w:rPr>
                <w:noProof/>
                <w:webHidden/>
              </w:rPr>
              <w:t>6</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0" w:history="1">
            <w:r w:rsidR="00FA3ADC" w:rsidRPr="00DB7FC5">
              <w:rPr>
                <w:rStyle w:val="Hyperlink"/>
                <w:rFonts w:eastAsiaTheme="majorEastAsia"/>
                <w:noProof/>
              </w:rPr>
              <w:t>3.6</w:t>
            </w:r>
            <w:r w:rsidR="00FA3ADC">
              <w:rPr>
                <w:rFonts w:asciiTheme="minorHAnsi" w:eastAsiaTheme="minorEastAsia" w:hAnsiTheme="minorHAnsi" w:cstheme="minorBidi"/>
                <w:noProof/>
                <w:szCs w:val="22"/>
              </w:rPr>
              <w:tab/>
            </w:r>
            <w:r w:rsidR="00FA3ADC" w:rsidRPr="00DB7FC5">
              <w:rPr>
                <w:rStyle w:val="Hyperlink"/>
                <w:rFonts w:eastAsiaTheme="majorEastAsia"/>
                <w:noProof/>
              </w:rPr>
              <w:t>Spielmodi</w:t>
            </w:r>
            <w:r w:rsidR="00FA3ADC">
              <w:rPr>
                <w:noProof/>
                <w:webHidden/>
              </w:rPr>
              <w:tab/>
            </w:r>
            <w:r w:rsidR="00FA3ADC">
              <w:rPr>
                <w:noProof/>
                <w:webHidden/>
              </w:rPr>
              <w:fldChar w:fldCharType="begin"/>
            </w:r>
            <w:r w:rsidR="00FA3ADC">
              <w:rPr>
                <w:noProof/>
                <w:webHidden/>
              </w:rPr>
              <w:instrText xml:space="preserve"> PAGEREF _Toc417484040 \h </w:instrText>
            </w:r>
            <w:r w:rsidR="00FA3ADC">
              <w:rPr>
                <w:noProof/>
                <w:webHidden/>
              </w:rPr>
            </w:r>
            <w:r w:rsidR="00FA3ADC">
              <w:rPr>
                <w:noProof/>
                <w:webHidden/>
              </w:rPr>
              <w:fldChar w:fldCharType="separate"/>
            </w:r>
            <w:r w:rsidR="00FA3ADC">
              <w:rPr>
                <w:noProof/>
                <w:webHidden/>
              </w:rPr>
              <w:t>7</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1" w:history="1">
            <w:r w:rsidR="00FA3ADC" w:rsidRPr="00DB7FC5">
              <w:rPr>
                <w:rStyle w:val="Hyperlink"/>
                <w:rFonts w:eastAsiaTheme="majorEastAsia"/>
                <w:noProof/>
              </w:rPr>
              <w:t>3.7</w:t>
            </w:r>
            <w:r w:rsidR="00FA3ADC">
              <w:rPr>
                <w:rFonts w:asciiTheme="minorHAnsi" w:eastAsiaTheme="minorEastAsia" w:hAnsiTheme="minorHAnsi" w:cstheme="minorBidi"/>
                <w:noProof/>
                <w:szCs w:val="22"/>
              </w:rPr>
              <w:tab/>
            </w:r>
            <w:r w:rsidR="00FA3ADC" w:rsidRPr="00DB7FC5">
              <w:rPr>
                <w:rStyle w:val="Hyperlink"/>
                <w:rFonts w:eastAsiaTheme="majorEastAsia"/>
                <w:noProof/>
              </w:rPr>
              <w:t>Levels</w:t>
            </w:r>
            <w:r w:rsidR="00FA3ADC">
              <w:rPr>
                <w:noProof/>
                <w:webHidden/>
              </w:rPr>
              <w:tab/>
            </w:r>
            <w:r w:rsidR="00FA3ADC">
              <w:rPr>
                <w:noProof/>
                <w:webHidden/>
              </w:rPr>
              <w:fldChar w:fldCharType="begin"/>
            </w:r>
            <w:r w:rsidR="00FA3ADC">
              <w:rPr>
                <w:noProof/>
                <w:webHidden/>
              </w:rPr>
              <w:instrText xml:space="preserve"> PAGEREF _Toc417484041 \h </w:instrText>
            </w:r>
            <w:r w:rsidR="00FA3ADC">
              <w:rPr>
                <w:noProof/>
                <w:webHidden/>
              </w:rPr>
            </w:r>
            <w:r w:rsidR="00FA3ADC">
              <w:rPr>
                <w:noProof/>
                <w:webHidden/>
              </w:rPr>
              <w:fldChar w:fldCharType="separate"/>
            </w:r>
            <w:r w:rsidR="00FA3ADC">
              <w:rPr>
                <w:noProof/>
                <w:webHidden/>
              </w:rPr>
              <w:t>7</w:t>
            </w:r>
            <w:r w:rsidR="00FA3ADC">
              <w:rPr>
                <w:noProof/>
                <w:webHidden/>
              </w:rPr>
              <w:fldChar w:fldCharType="end"/>
            </w:r>
          </w:hyperlink>
        </w:p>
        <w:p w:rsidR="00FA3ADC" w:rsidRDefault="006F1669">
          <w:pPr>
            <w:pStyle w:val="Verzeichnis1"/>
            <w:rPr>
              <w:rFonts w:asciiTheme="minorHAnsi" w:eastAsiaTheme="minorEastAsia" w:hAnsiTheme="minorHAnsi" w:cstheme="minorBidi"/>
              <w:noProof/>
              <w:sz w:val="22"/>
              <w:szCs w:val="22"/>
            </w:rPr>
          </w:pPr>
          <w:hyperlink w:anchor="_Toc417484042" w:history="1">
            <w:r w:rsidR="00FA3ADC" w:rsidRPr="00DB7FC5">
              <w:rPr>
                <w:rStyle w:val="Hyperlink"/>
                <w:rFonts w:eastAsiaTheme="majorEastAsia"/>
                <w:noProof/>
              </w:rPr>
              <w:t>4</w:t>
            </w:r>
            <w:r w:rsidR="00FA3ADC">
              <w:rPr>
                <w:rFonts w:asciiTheme="minorHAnsi" w:eastAsiaTheme="minorEastAsia" w:hAnsiTheme="minorHAnsi" w:cstheme="minorBidi"/>
                <w:noProof/>
                <w:sz w:val="22"/>
                <w:szCs w:val="22"/>
              </w:rPr>
              <w:tab/>
            </w:r>
            <w:r w:rsidR="00FA3ADC" w:rsidRPr="00DB7FC5">
              <w:rPr>
                <w:rStyle w:val="Hyperlink"/>
                <w:rFonts w:eastAsiaTheme="majorEastAsia"/>
                <w:noProof/>
              </w:rPr>
              <w:t>Spielwelt</w:t>
            </w:r>
            <w:r w:rsidR="00FA3ADC">
              <w:rPr>
                <w:noProof/>
                <w:webHidden/>
              </w:rPr>
              <w:tab/>
            </w:r>
            <w:r w:rsidR="00FA3ADC">
              <w:rPr>
                <w:noProof/>
                <w:webHidden/>
              </w:rPr>
              <w:fldChar w:fldCharType="begin"/>
            </w:r>
            <w:r w:rsidR="00FA3ADC">
              <w:rPr>
                <w:noProof/>
                <w:webHidden/>
              </w:rPr>
              <w:instrText xml:space="preserve"> PAGEREF _Toc417484042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3" w:history="1">
            <w:r w:rsidR="00FA3ADC" w:rsidRPr="00DB7FC5">
              <w:rPr>
                <w:rStyle w:val="Hyperlink"/>
                <w:rFonts w:eastAsiaTheme="majorEastAsia"/>
                <w:noProof/>
              </w:rPr>
              <w:t>4.1</w:t>
            </w:r>
            <w:r w:rsidR="00FA3ADC">
              <w:rPr>
                <w:rFonts w:asciiTheme="minorHAnsi" w:eastAsiaTheme="minorEastAsia" w:hAnsiTheme="minorHAnsi" w:cstheme="minorBidi"/>
                <w:noProof/>
                <w:szCs w:val="22"/>
              </w:rPr>
              <w:tab/>
            </w:r>
            <w:r w:rsidR="00FA3ADC" w:rsidRPr="00DB7FC5">
              <w:rPr>
                <w:rStyle w:val="Hyperlink"/>
                <w:rFonts w:eastAsiaTheme="majorEastAsia"/>
                <w:noProof/>
              </w:rPr>
              <w:t>Spielcharaktere</w:t>
            </w:r>
            <w:r w:rsidR="00FA3ADC">
              <w:rPr>
                <w:noProof/>
                <w:webHidden/>
              </w:rPr>
              <w:tab/>
            </w:r>
            <w:r w:rsidR="00FA3ADC">
              <w:rPr>
                <w:noProof/>
                <w:webHidden/>
              </w:rPr>
              <w:fldChar w:fldCharType="begin"/>
            </w:r>
            <w:r w:rsidR="00FA3ADC">
              <w:rPr>
                <w:noProof/>
                <w:webHidden/>
              </w:rPr>
              <w:instrText xml:space="preserve"> PAGEREF _Toc417484043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44" w:history="1">
            <w:r w:rsidR="00FA3ADC" w:rsidRPr="00DB7FC5">
              <w:rPr>
                <w:rStyle w:val="Hyperlink"/>
                <w:rFonts w:eastAsiaTheme="majorEastAsia"/>
                <w:noProof/>
              </w:rPr>
              <w:t>4.1.1</w:t>
            </w:r>
            <w:r w:rsidR="00FA3ADC">
              <w:rPr>
                <w:rFonts w:asciiTheme="minorHAnsi" w:eastAsiaTheme="minorEastAsia" w:hAnsiTheme="minorHAnsi" w:cstheme="minorBidi"/>
                <w:noProof/>
                <w:szCs w:val="22"/>
              </w:rPr>
              <w:tab/>
            </w:r>
            <w:r w:rsidR="00FA3ADC" w:rsidRPr="00DB7FC5">
              <w:rPr>
                <w:rStyle w:val="Hyperlink"/>
                <w:rFonts w:eastAsiaTheme="majorEastAsia"/>
                <w:noProof/>
              </w:rPr>
              <w:t>Pablo</w:t>
            </w:r>
            <w:r w:rsidR="00FA3ADC">
              <w:rPr>
                <w:noProof/>
                <w:webHidden/>
              </w:rPr>
              <w:tab/>
            </w:r>
            <w:r w:rsidR="00FA3ADC">
              <w:rPr>
                <w:noProof/>
                <w:webHidden/>
              </w:rPr>
              <w:fldChar w:fldCharType="begin"/>
            </w:r>
            <w:r w:rsidR="00FA3ADC">
              <w:rPr>
                <w:noProof/>
                <w:webHidden/>
              </w:rPr>
              <w:instrText xml:space="preserve"> PAGEREF _Toc417484044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3"/>
            <w:tabs>
              <w:tab w:val="left" w:pos="1320"/>
              <w:tab w:val="right" w:leader="dot" w:pos="8493"/>
            </w:tabs>
            <w:rPr>
              <w:rFonts w:asciiTheme="minorHAnsi" w:eastAsiaTheme="minorEastAsia" w:hAnsiTheme="minorHAnsi" w:cstheme="minorBidi"/>
              <w:noProof/>
              <w:szCs w:val="22"/>
            </w:rPr>
          </w:pPr>
          <w:hyperlink w:anchor="_Toc417484045" w:history="1">
            <w:r w:rsidR="00FA3ADC" w:rsidRPr="00DB7FC5">
              <w:rPr>
                <w:rStyle w:val="Hyperlink"/>
                <w:rFonts w:eastAsiaTheme="majorEastAsia"/>
                <w:noProof/>
              </w:rPr>
              <w:t>4.1.2</w:t>
            </w:r>
            <w:r w:rsidR="00D1383D">
              <w:rPr>
                <w:rFonts w:asciiTheme="minorHAnsi" w:eastAsiaTheme="minorEastAsia" w:hAnsiTheme="minorHAnsi" w:cstheme="minorBidi"/>
                <w:noProof/>
                <w:szCs w:val="22"/>
              </w:rPr>
              <w:t xml:space="preserve">     </w:t>
            </w:r>
            <w:r w:rsidR="00FA3ADC" w:rsidRPr="00DB7FC5">
              <w:rPr>
                <w:rStyle w:val="Hyperlink"/>
                <w:rFonts w:eastAsiaTheme="majorEastAsia"/>
                <w:noProof/>
              </w:rPr>
              <w:t>Ludwig</w:t>
            </w:r>
            <w:r w:rsidR="00FA3ADC">
              <w:rPr>
                <w:noProof/>
                <w:webHidden/>
              </w:rPr>
              <w:tab/>
            </w:r>
            <w:r w:rsidR="00FA3ADC">
              <w:rPr>
                <w:noProof/>
                <w:webHidden/>
              </w:rPr>
              <w:fldChar w:fldCharType="begin"/>
            </w:r>
            <w:r w:rsidR="00FA3ADC">
              <w:rPr>
                <w:noProof/>
                <w:webHidden/>
              </w:rPr>
              <w:instrText xml:space="preserve"> PAGEREF _Toc417484045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6" w:history="1">
            <w:r w:rsidR="00FA3ADC" w:rsidRPr="00DB7FC5">
              <w:rPr>
                <w:rStyle w:val="Hyperlink"/>
                <w:rFonts w:eastAsiaTheme="majorEastAsia"/>
                <w:noProof/>
              </w:rPr>
              <w:t>4.2</w:t>
            </w:r>
            <w:r w:rsidR="00FA3ADC">
              <w:rPr>
                <w:rFonts w:asciiTheme="minorHAnsi" w:eastAsiaTheme="minorEastAsia" w:hAnsiTheme="minorHAnsi" w:cstheme="minorBidi"/>
                <w:noProof/>
                <w:szCs w:val="22"/>
              </w:rPr>
              <w:tab/>
            </w:r>
            <w:r w:rsidR="00FA3ADC" w:rsidRPr="00DB7FC5">
              <w:rPr>
                <w:rStyle w:val="Hyperlink"/>
                <w:rFonts w:eastAsiaTheme="majorEastAsia"/>
                <w:noProof/>
              </w:rPr>
              <w:t>Handlungsverlauf</w:t>
            </w:r>
            <w:r w:rsidR="00FA3ADC">
              <w:rPr>
                <w:noProof/>
                <w:webHidden/>
              </w:rPr>
              <w:tab/>
            </w:r>
            <w:r w:rsidR="00FA3ADC">
              <w:rPr>
                <w:noProof/>
                <w:webHidden/>
              </w:rPr>
              <w:fldChar w:fldCharType="begin"/>
            </w:r>
            <w:r w:rsidR="00FA3ADC">
              <w:rPr>
                <w:noProof/>
                <w:webHidden/>
              </w:rPr>
              <w:instrText xml:space="preserve"> PAGEREF _Toc417484046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7" w:history="1">
            <w:r w:rsidR="00FA3ADC" w:rsidRPr="00DB7FC5">
              <w:rPr>
                <w:rStyle w:val="Hyperlink"/>
                <w:rFonts w:eastAsiaTheme="majorEastAsia"/>
                <w:noProof/>
              </w:rPr>
              <w:t>4.3</w:t>
            </w:r>
            <w:r w:rsidR="00FA3ADC">
              <w:rPr>
                <w:rFonts w:asciiTheme="minorHAnsi" w:eastAsiaTheme="minorEastAsia" w:hAnsiTheme="minorHAnsi" w:cstheme="minorBidi"/>
                <w:noProof/>
                <w:szCs w:val="22"/>
              </w:rPr>
              <w:tab/>
            </w:r>
            <w:r w:rsidR="00FA3ADC" w:rsidRPr="00DB7FC5">
              <w:rPr>
                <w:rStyle w:val="Hyperlink"/>
                <w:rFonts w:eastAsiaTheme="majorEastAsia"/>
                <w:noProof/>
              </w:rPr>
              <w:t>Spielwelt</w:t>
            </w:r>
            <w:r w:rsidR="00FA3ADC">
              <w:rPr>
                <w:noProof/>
                <w:webHidden/>
              </w:rPr>
              <w:tab/>
            </w:r>
            <w:r w:rsidR="00FA3ADC">
              <w:rPr>
                <w:noProof/>
                <w:webHidden/>
              </w:rPr>
              <w:fldChar w:fldCharType="begin"/>
            </w:r>
            <w:r w:rsidR="00FA3ADC">
              <w:rPr>
                <w:noProof/>
                <w:webHidden/>
              </w:rPr>
              <w:instrText xml:space="preserve"> PAGEREF _Toc417484047 \h </w:instrText>
            </w:r>
            <w:r w:rsidR="00FA3ADC">
              <w:rPr>
                <w:noProof/>
                <w:webHidden/>
              </w:rPr>
            </w:r>
            <w:r w:rsidR="00FA3ADC">
              <w:rPr>
                <w:noProof/>
                <w:webHidden/>
              </w:rPr>
              <w:fldChar w:fldCharType="separate"/>
            </w:r>
            <w:r w:rsidR="00FA3ADC">
              <w:rPr>
                <w:noProof/>
                <w:webHidden/>
              </w:rPr>
              <w:t>8</w:t>
            </w:r>
            <w:r w:rsidR="00FA3ADC">
              <w:rPr>
                <w:noProof/>
                <w:webHidden/>
              </w:rPr>
              <w:fldChar w:fldCharType="end"/>
            </w:r>
          </w:hyperlink>
        </w:p>
        <w:p w:rsidR="00FA3ADC" w:rsidRDefault="006F1669">
          <w:pPr>
            <w:pStyle w:val="Verzeichnis1"/>
            <w:rPr>
              <w:rFonts w:asciiTheme="minorHAnsi" w:eastAsiaTheme="minorEastAsia" w:hAnsiTheme="minorHAnsi" w:cstheme="minorBidi"/>
              <w:noProof/>
              <w:sz w:val="22"/>
              <w:szCs w:val="22"/>
            </w:rPr>
          </w:pPr>
          <w:hyperlink w:anchor="_Toc417484048" w:history="1">
            <w:r w:rsidR="00FA3ADC" w:rsidRPr="00DB7FC5">
              <w:rPr>
                <w:rStyle w:val="Hyperlink"/>
                <w:rFonts w:eastAsiaTheme="majorEastAsia"/>
                <w:noProof/>
              </w:rPr>
              <w:t>5</w:t>
            </w:r>
            <w:r w:rsidR="00FA3ADC">
              <w:rPr>
                <w:rFonts w:asciiTheme="minorHAnsi" w:eastAsiaTheme="minorEastAsia" w:hAnsiTheme="minorHAnsi" w:cstheme="minorBidi"/>
                <w:noProof/>
                <w:sz w:val="22"/>
                <w:szCs w:val="22"/>
              </w:rPr>
              <w:tab/>
            </w:r>
            <w:r w:rsidR="00FA3ADC" w:rsidRPr="00DB7FC5">
              <w:rPr>
                <w:rStyle w:val="Hyperlink"/>
                <w:rFonts w:eastAsiaTheme="majorEastAsia"/>
                <w:noProof/>
              </w:rPr>
              <w:t>Management</w:t>
            </w:r>
            <w:r w:rsidR="00FA3ADC">
              <w:rPr>
                <w:noProof/>
                <w:webHidden/>
              </w:rPr>
              <w:tab/>
            </w:r>
            <w:r w:rsidR="00FA3ADC">
              <w:rPr>
                <w:noProof/>
                <w:webHidden/>
              </w:rPr>
              <w:fldChar w:fldCharType="begin"/>
            </w:r>
            <w:r w:rsidR="00FA3ADC">
              <w:rPr>
                <w:noProof/>
                <w:webHidden/>
              </w:rPr>
              <w:instrText xml:space="preserve"> PAGEREF _Toc417484048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49" w:history="1">
            <w:r w:rsidR="00FA3ADC" w:rsidRPr="00DB7FC5">
              <w:rPr>
                <w:rStyle w:val="Hyperlink"/>
                <w:rFonts w:eastAsiaTheme="majorEastAsia"/>
                <w:noProof/>
              </w:rPr>
              <w:t>5.1</w:t>
            </w:r>
            <w:r w:rsidR="00FA3ADC">
              <w:rPr>
                <w:rFonts w:asciiTheme="minorHAnsi" w:eastAsiaTheme="minorEastAsia" w:hAnsiTheme="minorHAnsi" w:cstheme="minorBidi"/>
                <w:noProof/>
                <w:szCs w:val="22"/>
              </w:rPr>
              <w:tab/>
            </w:r>
            <w:r w:rsidR="00FA3ADC" w:rsidRPr="00DB7FC5">
              <w:rPr>
                <w:rStyle w:val="Hyperlink"/>
                <w:rFonts w:eastAsiaTheme="majorEastAsia"/>
                <w:noProof/>
              </w:rPr>
              <w:t>Aufgabenverteilung</w:t>
            </w:r>
            <w:r w:rsidR="00FA3ADC">
              <w:rPr>
                <w:noProof/>
                <w:webHidden/>
              </w:rPr>
              <w:tab/>
            </w:r>
            <w:r w:rsidR="00FA3ADC">
              <w:rPr>
                <w:noProof/>
                <w:webHidden/>
              </w:rPr>
              <w:fldChar w:fldCharType="begin"/>
            </w:r>
            <w:r w:rsidR="00FA3ADC">
              <w:rPr>
                <w:noProof/>
                <w:webHidden/>
              </w:rPr>
              <w:instrText xml:space="preserve"> PAGEREF _Toc417484049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50" w:history="1">
            <w:r w:rsidR="00FA3ADC" w:rsidRPr="00DB7FC5">
              <w:rPr>
                <w:rStyle w:val="Hyperlink"/>
                <w:rFonts w:eastAsiaTheme="majorEastAsia"/>
                <w:noProof/>
              </w:rPr>
              <w:t>5.1.1</w:t>
            </w:r>
            <w:r w:rsidR="00FA3ADC">
              <w:rPr>
                <w:rFonts w:asciiTheme="minorHAnsi" w:eastAsiaTheme="minorEastAsia" w:hAnsiTheme="minorHAnsi" w:cstheme="minorBidi"/>
                <w:noProof/>
                <w:szCs w:val="22"/>
              </w:rPr>
              <w:tab/>
            </w:r>
            <w:r w:rsidR="00FA3ADC" w:rsidRPr="00DB7FC5">
              <w:rPr>
                <w:rStyle w:val="Hyperlink"/>
                <w:rFonts w:eastAsiaTheme="majorEastAsia"/>
                <w:noProof/>
              </w:rPr>
              <w:t>Hans-Martin Schuller</w:t>
            </w:r>
            <w:r w:rsidR="00FA3ADC">
              <w:rPr>
                <w:noProof/>
                <w:webHidden/>
              </w:rPr>
              <w:tab/>
            </w:r>
            <w:r w:rsidR="00FA3ADC">
              <w:rPr>
                <w:noProof/>
                <w:webHidden/>
              </w:rPr>
              <w:fldChar w:fldCharType="begin"/>
            </w:r>
            <w:r w:rsidR="00FA3ADC">
              <w:rPr>
                <w:noProof/>
                <w:webHidden/>
              </w:rPr>
              <w:instrText xml:space="preserve"> PAGEREF _Toc417484050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51" w:history="1">
            <w:r w:rsidR="00FA3ADC" w:rsidRPr="00DB7FC5">
              <w:rPr>
                <w:rStyle w:val="Hyperlink"/>
                <w:rFonts w:eastAsiaTheme="majorEastAsia"/>
                <w:noProof/>
              </w:rPr>
              <w:t>5.1.2</w:t>
            </w:r>
            <w:r w:rsidR="00FA3ADC">
              <w:rPr>
                <w:rFonts w:asciiTheme="minorHAnsi" w:eastAsiaTheme="minorEastAsia" w:hAnsiTheme="minorHAnsi" w:cstheme="minorBidi"/>
                <w:noProof/>
                <w:szCs w:val="22"/>
              </w:rPr>
              <w:tab/>
            </w:r>
            <w:r w:rsidR="00FA3ADC" w:rsidRPr="00DB7FC5">
              <w:rPr>
                <w:rStyle w:val="Hyperlink"/>
                <w:rFonts w:eastAsiaTheme="majorEastAsia"/>
                <w:noProof/>
              </w:rPr>
              <w:t>Julia Grötsch</w:t>
            </w:r>
            <w:r w:rsidR="00FA3ADC">
              <w:rPr>
                <w:noProof/>
                <w:webHidden/>
              </w:rPr>
              <w:tab/>
            </w:r>
            <w:r w:rsidR="00FA3ADC">
              <w:rPr>
                <w:noProof/>
                <w:webHidden/>
              </w:rPr>
              <w:fldChar w:fldCharType="begin"/>
            </w:r>
            <w:r w:rsidR="00FA3ADC">
              <w:rPr>
                <w:noProof/>
                <w:webHidden/>
              </w:rPr>
              <w:instrText xml:space="preserve"> PAGEREF _Toc417484051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52" w:history="1">
            <w:r w:rsidR="00FA3ADC" w:rsidRPr="00DB7FC5">
              <w:rPr>
                <w:rStyle w:val="Hyperlink"/>
                <w:rFonts w:eastAsiaTheme="majorEastAsia"/>
                <w:noProof/>
              </w:rPr>
              <w:t>5.1.3</w:t>
            </w:r>
            <w:r w:rsidR="00FA3ADC">
              <w:rPr>
                <w:rFonts w:asciiTheme="minorHAnsi" w:eastAsiaTheme="minorEastAsia" w:hAnsiTheme="minorHAnsi" w:cstheme="minorBidi"/>
                <w:noProof/>
                <w:szCs w:val="22"/>
              </w:rPr>
              <w:tab/>
            </w:r>
            <w:r w:rsidR="00FA3ADC" w:rsidRPr="00DB7FC5">
              <w:rPr>
                <w:rStyle w:val="Hyperlink"/>
                <w:rFonts w:eastAsiaTheme="majorEastAsia"/>
                <w:noProof/>
              </w:rPr>
              <w:t>Maike Schmargendorf</w:t>
            </w:r>
            <w:r w:rsidR="00FA3ADC">
              <w:rPr>
                <w:noProof/>
                <w:webHidden/>
              </w:rPr>
              <w:tab/>
            </w:r>
            <w:r w:rsidR="00FA3ADC">
              <w:rPr>
                <w:noProof/>
                <w:webHidden/>
              </w:rPr>
              <w:fldChar w:fldCharType="begin"/>
            </w:r>
            <w:r w:rsidR="00FA3ADC">
              <w:rPr>
                <w:noProof/>
                <w:webHidden/>
              </w:rPr>
              <w:instrText xml:space="preserve"> PAGEREF _Toc417484052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3"/>
            <w:tabs>
              <w:tab w:val="left" w:pos="1100"/>
              <w:tab w:val="right" w:leader="dot" w:pos="8493"/>
            </w:tabs>
            <w:rPr>
              <w:rFonts w:asciiTheme="minorHAnsi" w:eastAsiaTheme="minorEastAsia" w:hAnsiTheme="minorHAnsi" w:cstheme="minorBidi"/>
              <w:noProof/>
              <w:szCs w:val="22"/>
            </w:rPr>
          </w:pPr>
          <w:hyperlink w:anchor="_Toc417484053" w:history="1">
            <w:r w:rsidR="00FA3ADC" w:rsidRPr="00DB7FC5">
              <w:rPr>
                <w:rStyle w:val="Hyperlink"/>
                <w:rFonts w:eastAsiaTheme="majorEastAsia"/>
                <w:noProof/>
              </w:rPr>
              <w:t>5.1.4</w:t>
            </w:r>
            <w:r w:rsidR="00FA3ADC">
              <w:rPr>
                <w:rFonts w:asciiTheme="minorHAnsi" w:eastAsiaTheme="minorEastAsia" w:hAnsiTheme="minorHAnsi" w:cstheme="minorBidi"/>
                <w:noProof/>
                <w:szCs w:val="22"/>
              </w:rPr>
              <w:tab/>
            </w:r>
            <w:r w:rsidR="00FA3ADC" w:rsidRPr="00DB7FC5">
              <w:rPr>
                <w:rStyle w:val="Hyperlink"/>
                <w:rFonts w:eastAsiaTheme="majorEastAsia"/>
                <w:noProof/>
              </w:rPr>
              <w:t>Marcus Beck</w:t>
            </w:r>
            <w:r w:rsidR="00FA3ADC">
              <w:rPr>
                <w:noProof/>
                <w:webHidden/>
              </w:rPr>
              <w:tab/>
            </w:r>
            <w:r w:rsidR="00FA3ADC">
              <w:rPr>
                <w:noProof/>
                <w:webHidden/>
              </w:rPr>
              <w:fldChar w:fldCharType="begin"/>
            </w:r>
            <w:r w:rsidR="00FA3ADC">
              <w:rPr>
                <w:noProof/>
                <w:webHidden/>
              </w:rPr>
              <w:instrText xml:space="preserve"> PAGEREF _Toc417484053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FA3ADC" w:rsidRDefault="006F1669">
          <w:pPr>
            <w:pStyle w:val="Verzeichnis2"/>
            <w:tabs>
              <w:tab w:val="left" w:pos="880"/>
              <w:tab w:val="right" w:leader="dot" w:pos="8493"/>
            </w:tabs>
            <w:rPr>
              <w:rFonts w:asciiTheme="minorHAnsi" w:eastAsiaTheme="minorEastAsia" w:hAnsiTheme="minorHAnsi" w:cstheme="minorBidi"/>
              <w:noProof/>
              <w:szCs w:val="22"/>
            </w:rPr>
          </w:pPr>
          <w:hyperlink w:anchor="_Toc417484054" w:history="1">
            <w:r w:rsidR="00FA3ADC" w:rsidRPr="00DB7FC5">
              <w:rPr>
                <w:rStyle w:val="Hyperlink"/>
                <w:rFonts w:eastAsiaTheme="majorEastAsia"/>
                <w:noProof/>
              </w:rPr>
              <w:t>5.2</w:t>
            </w:r>
            <w:r w:rsidR="00FA3ADC">
              <w:rPr>
                <w:rFonts w:asciiTheme="minorHAnsi" w:eastAsiaTheme="minorEastAsia" w:hAnsiTheme="minorHAnsi" w:cstheme="minorBidi"/>
                <w:noProof/>
                <w:szCs w:val="22"/>
              </w:rPr>
              <w:tab/>
            </w:r>
            <w:r w:rsidR="00FA3ADC" w:rsidRPr="00DB7FC5">
              <w:rPr>
                <w:rStyle w:val="Hyperlink"/>
                <w:rFonts w:eastAsiaTheme="majorEastAsia"/>
                <w:noProof/>
              </w:rPr>
              <w:t>Projektplan</w:t>
            </w:r>
            <w:r w:rsidR="00FA3ADC">
              <w:rPr>
                <w:noProof/>
                <w:webHidden/>
              </w:rPr>
              <w:tab/>
            </w:r>
            <w:r w:rsidR="00FA3ADC">
              <w:rPr>
                <w:noProof/>
                <w:webHidden/>
              </w:rPr>
              <w:fldChar w:fldCharType="begin"/>
            </w:r>
            <w:r w:rsidR="00FA3ADC">
              <w:rPr>
                <w:noProof/>
                <w:webHidden/>
              </w:rPr>
              <w:instrText xml:space="preserve"> PAGEREF _Toc417484054 \h </w:instrText>
            </w:r>
            <w:r w:rsidR="00FA3ADC">
              <w:rPr>
                <w:noProof/>
                <w:webHidden/>
              </w:rPr>
            </w:r>
            <w:r w:rsidR="00FA3ADC">
              <w:rPr>
                <w:noProof/>
                <w:webHidden/>
              </w:rPr>
              <w:fldChar w:fldCharType="separate"/>
            </w:r>
            <w:r w:rsidR="00FA3ADC">
              <w:rPr>
                <w:noProof/>
                <w:webHidden/>
              </w:rPr>
              <w:t>9</w:t>
            </w:r>
            <w:r w:rsidR="00FA3ADC">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Pr="00CE034F" w:rsidRDefault="008873E3" w:rsidP="00816876">
      <w:pPr>
        <w:pStyle w:val="Inhaltsverzeichnisberschrift"/>
        <w:rPr>
          <w:vertAlign w:val="superscript"/>
        </w:rPr>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p>
    <w:p w:rsidR="003C692B" w:rsidRDefault="003C692B" w:rsidP="007B27C5">
      <w:pPr>
        <w:pStyle w:val="berschrift1"/>
      </w:pPr>
      <w:bookmarkStart w:id="0" w:name="_Toc417484025"/>
      <w:r>
        <w:lastRenderedPageBreak/>
        <w:t>Überblick</w:t>
      </w:r>
      <w:bookmarkEnd w:id="0"/>
    </w:p>
    <w:p w:rsidR="003C692B" w:rsidRDefault="003C692B" w:rsidP="003C692B">
      <w:pPr>
        <w:pStyle w:val="berschrift2"/>
      </w:pPr>
      <w:bookmarkStart w:id="1" w:name="_Toc417484026"/>
      <w:r>
        <w:t>Design Verlauf</w:t>
      </w:r>
      <w:bookmarkEnd w:id="1"/>
    </w:p>
    <w:p w:rsidR="003C692B" w:rsidRPr="003C692B" w:rsidRDefault="003C692B" w:rsidP="003C692B">
      <w:pPr>
        <w:rPr>
          <w:i/>
        </w:rPr>
      </w:pPr>
      <w:r>
        <w:rPr>
          <w:i/>
        </w:rPr>
        <w:t>(Dokumentieren Sie in dieser Tabelle die Änderungen am Dokument)</w:t>
      </w:r>
    </w:p>
    <w:tbl>
      <w:tblPr>
        <w:tblStyle w:val="GridTable4"/>
        <w:tblW w:w="0" w:type="auto"/>
        <w:tblLook w:val="04A0" w:firstRow="1" w:lastRow="0" w:firstColumn="1" w:lastColumn="0" w:noHBand="0" w:noVBand="1"/>
      </w:tblPr>
      <w:tblGrid>
        <w:gridCol w:w="4246"/>
        <w:gridCol w:w="4247"/>
      </w:tblGrid>
      <w:tr w:rsidR="003C692B" w:rsidTr="00BC1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BC1B41">
            <w:r>
              <w:t>Versionsnummer</w:t>
            </w:r>
          </w:p>
        </w:tc>
        <w:tc>
          <w:tcPr>
            <w:tcW w:w="4247" w:type="dxa"/>
          </w:tcPr>
          <w:p w:rsidR="003C692B" w:rsidRDefault="003C692B" w:rsidP="00BC1B41">
            <w:pPr>
              <w:cnfStyle w:val="100000000000" w:firstRow="1" w:lastRow="0" w:firstColumn="0" w:lastColumn="0" w:oddVBand="0" w:evenVBand="0" w:oddHBand="0" w:evenHBand="0" w:firstRowFirstColumn="0" w:firstRowLastColumn="0" w:lastRowFirstColumn="0" w:lastRowLastColumn="0"/>
            </w:pPr>
            <w:r>
              <w:t>Änderungen</w:t>
            </w:r>
          </w:p>
        </w:tc>
      </w:tr>
      <w:tr w:rsidR="003C692B" w:rsidTr="00BC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027AB2">
            <w:r>
              <w:t>0.1</w:t>
            </w:r>
            <w:r w:rsidR="00027AB2">
              <w:t xml:space="preserve"> </w:t>
            </w:r>
          </w:p>
        </w:tc>
        <w:tc>
          <w:tcPr>
            <w:tcW w:w="4247" w:type="dxa"/>
          </w:tcPr>
          <w:p w:rsidR="003C692B" w:rsidRDefault="003C692B" w:rsidP="00027AB2">
            <w:pPr>
              <w:cnfStyle w:val="000000100000" w:firstRow="0" w:lastRow="0" w:firstColumn="0" w:lastColumn="0" w:oddVBand="0" w:evenVBand="0" w:oddHBand="1" w:evenHBand="0" w:firstRowFirstColumn="0" w:firstRowLastColumn="0" w:lastRowFirstColumn="0" w:lastRowLastColumn="0"/>
            </w:pPr>
            <w:r>
              <w:t>Erstes Game Design</w:t>
            </w:r>
            <w:r w:rsidR="00027AB2">
              <w:t xml:space="preserve"> – [18.04.2015]</w:t>
            </w:r>
          </w:p>
        </w:tc>
      </w:tr>
      <w:tr w:rsidR="003C692B" w:rsidTr="00BC1B41">
        <w:tc>
          <w:tcPr>
            <w:cnfStyle w:val="001000000000" w:firstRow="0" w:lastRow="0" w:firstColumn="1" w:lastColumn="0" w:oddVBand="0" w:evenVBand="0" w:oddHBand="0" w:evenHBand="0" w:firstRowFirstColumn="0" w:firstRowLastColumn="0" w:lastRowFirstColumn="0" w:lastRowLastColumn="0"/>
            <w:tcW w:w="4246" w:type="dxa"/>
          </w:tcPr>
          <w:p w:rsidR="003C692B" w:rsidRDefault="00027AB2" w:rsidP="00BC1B41">
            <w:r>
              <w:t>0.2</w:t>
            </w:r>
          </w:p>
        </w:tc>
        <w:tc>
          <w:tcPr>
            <w:tcW w:w="4247" w:type="dxa"/>
          </w:tcPr>
          <w:p w:rsidR="003C692B" w:rsidRDefault="00027AB2" w:rsidP="00BC1B41">
            <w:pPr>
              <w:cnfStyle w:val="000000000000" w:firstRow="0" w:lastRow="0" w:firstColumn="0" w:lastColumn="0" w:oddVBand="0" w:evenVBand="0" w:oddHBand="0" w:evenHBand="0" w:firstRowFirstColumn="0" w:firstRowLastColumn="0" w:lastRowFirstColumn="0" w:lastRowLastColumn="0"/>
            </w:pPr>
            <w:r>
              <w:t>Einzelne Punkte spezifiziert (Projektplan, Plattform, Systemanforderungen) – [22.04.2015]</w:t>
            </w:r>
          </w:p>
        </w:tc>
      </w:tr>
      <w:tr w:rsidR="003C692B" w:rsidTr="00BC1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C692B" w:rsidRDefault="003C692B" w:rsidP="00BC1B41"/>
        </w:tc>
        <w:tc>
          <w:tcPr>
            <w:tcW w:w="4247" w:type="dxa"/>
          </w:tcPr>
          <w:p w:rsidR="003C692B" w:rsidRDefault="003C692B" w:rsidP="00BC1B41">
            <w:pPr>
              <w:cnfStyle w:val="000000100000" w:firstRow="0" w:lastRow="0" w:firstColumn="0" w:lastColumn="0" w:oddVBand="0" w:evenVBand="0" w:oddHBand="1" w:evenHBand="0" w:firstRowFirstColumn="0" w:firstRowLastColumn="0" w:lastRowFirstColumn="0" w:lastRowLastColumn="0"/>
            </w:pPr>
          </w:p>
        </w:tc>
      </w:tr>
    </w:tbl>
    <w:p w:rsidR="003C692B" w:rsidRPr="003C692B" w:rsidRDefault="003C692B" w:rsidP="003C692B">
      <w:pPr>
        <w:pStyle w:val="berschrift2"/>
      </w:pPr>
      <w:bookmarkStart w:id="2" w:name="_Toc417484027"/>
      <w:r>
        <w:t>Vision Statement</w:t>
      </w:r>
      <w:bookmarkEnd w:id="2"/>
    </w:p>
    <w:p w:rsidR="003C692B" w:rsidRDefault="003C692B" w:rsidP="003C692B">
      <w:pPr>
        <w:pStyle w:val="berschrift3"/>
      </w:pPr>
      <w:bookmarkStart w:id="3" w:name="_Toc417484028"/>
      <w:r>
        <w:t xml:space="preserve">Game Design </w:t>
      </w:r>
      <w:proofErr w:type="spellStart"/>
      <w:r>
        <w:t>Logline</w:t>
      </w:r>
      <w:bookmarkEnd w:id="3"/>
      <w:proofErr w:type="spellEnd"/>
    </w:p>
    <w:p w:rsidR="00D22846" w:rsidRDefault="0055041B" w:rsidP="00D22846">
      <w:proofErr w:type="spellStart"/>
      <w:r>
        <w:t>PaL</w:t>
      </w:r>
      <w:r w:rsidR="00D22846">
        <w:t>u</w:t>
      </w:r>
      <w:proofErr w:type="spellEnd"/>
      <w:r w:rsidR="00D22846">
        <w:t xml:space="preserve"> ist ein Jump </w:t>
      </w:r>
      <w:proofErr w:type="spellStart"/>
      <w:r w:rsidR="00D22846">
        <w:t>and</w:t>
      </w:r>
      <w:proofErr w:type="spellEnd"/>
      <w:r w:rsidR="00D22846">
        <w:t xml:space="preserve"> Run Game, bei dem der Spieler in verschiedene Charaktere schlüpfen muss, um spannende </w:t>
      </w:r>
      <w:proofErr w:type="spellStart"/>
      <w:r w:rsidR="00D22846">
        <w:t>Challenges</w:t>
      </w:r>
      <w:proofErr w:type="spellEnd"/>
      <w:r w:rsidR="00D22846">
        <w:t xml:space="preserve"> zu lösen und so das Spielziel zu erreichen. </w:t>
      </w:r>
    </w:p>
    <w:p w:rsidR="003C692B" w:rsidRDefault="003C692B" w:rsidP="003C692B">
      <w:pPr>
        <w:pStyle w:val="berschrift3"/>
      </w:pPr>
      <w:bookmarkStart w:id="4" w:name="_Toc417484029"/>
      <w:r>
        <w:t>Zusammenfassung des Game Design</w:t>
      </w:r>
      <w:bookmarkEnd w:id="4"/>
    </w:p>
    <w:p w:rsidR="00D0487C" w:rsidRDefault="00D22846" w:rsidP="00D0487C">
      <w:r>
        <w:t>Hauptcharaktere des Spieles sind</w:t>
      </w:r>
      <w:r w:rsidR="00374048">
        <w:t xml:space="preserve"> ein Puma namens Pablo und ein Lama namens Ludwig. Die Ausgangssituation stellt sich so dar, dass Ludwig auf einer Farm in Peru lebt, Pablo dagegen in der Wildnis Perus zuhause ist. Bei seinem nächtlichen Beutegang dringt Pablo in die Farm ein und hat sich als Beute bereits Ludwig ausgesucht. Als er zum alles entscheidenden Sprung ansetzen will, werden Pablo und Ludwig vom Blitz getroffen und finden sich wieder an einem ihnen fremden Ort – im Körper des jeweils anderen. </w:t>
      </w:r>
      <w:r w:rsidR="00D0487C">
        <w:t>Schnell stellen sie fest, dass sie sich in einem Tempel befinden und von nun an zusammenarbeiten müssen, um im eigenen Körper in ihre Heimat zurückkehren zu können.</w:t>
      </w:r>
    </w:p>
    <w:p w:rsidR="00D0487C" w:rsidRDefault="00D0487C" w:rsidP="00D0487C">
      <w:r>
        <w:t>An dieser Stel</w:t>
      </w:r>
      <w:r w:rsidR="00D22846">
        <w:t>le tritt der Spieler in Aktion, er muss herausfinden, wie das Spielziel, die Rüc</w:t>
      </w:r>
      <w:r w:rsidR="00D22846">
        <w:t>k</w:t>
      </w:r>
      <w:r w:rsidR="00D22846">
        <w:t xml:space="preserve">verwandlung der Beiden erreicht werden kann. </w:t>
      </w:r>
      <w:r w:rsidR="001C5B03">
        <w:t>Dies</w:t>
      </w:r>
      <w:r w:rsidR="00E57FAE">
        <w:t xml:space="preserve"> geschieht am Ende des Spiels durch das Finden eines Zaubertrankkessels.</w:t>
      </w:r>
    </w:p>
    <w:p w:rsidR="008654F8" w:rsidRPr="008654F8" w:rsidRDefault="00D22846" w:rsidP="008654F8">
      <w:r>
        <w:t>Zu Beginn weiß der Spi</w:t>
      </w:r>
      <w:r w:rsidR="001C5B03">
        <w:t>eler nur über das Ziel der Rückverwandlung Bescheid</w:t>
      </w:r>
      <w:r w:rsidR="00D02DD3">
        <w:t xml:space="preserve">, </w:t>
      </w:r>
      <w:r w:rsidR="00E57FAE">
        <w:t xml:space="preserve">nicht aber </w:t>
      </w:r>
      <w:r w:rsidR="001C5B03">
        <w:t>da</w:t>
      </w:r>
      <w:r w:rsidR="001C5B03">
        <w:t>r</w:t>
      </w:r>
      <w:r w:rsidR="00E57FAE">
        <w:t>über</w:t>
      </w:r>
      <w:r w:rsidR="001C5B03">
        <w:t>, dass dies durch</w:t>
      </w:r>
      <w:r w:rsidR="00E57FAE">
        <w:t xml:space="preserve"> den Zaubertrankkessel</w:t>
      </w:r>
      <w:r w:rsidR="001C5B03">
        <w:t xml:space="preserve"> passieren wird</w:t>
      </w:r>
      <w:r w:rsidR="00E57FAE">
        <w:t>. E</w:t>
      </w:r>
      <w:r w:rsidR="00D02DD3">
        <w:t>r befindet sich i</w:t>
      </w:r>
      <w:r>
        <w:t>m</w:t>
      </w:r>
      <w:r w:rsidR="00D02DD3">
        <w:t xml:space="preserve"> Herzen eines</w:t>
      </w:r>
      <w:r>
        <w:t xml:space="preserve"> Tempellabyrinth</w:t>
      </w:r>
      <w:r w:rsidR="00D02DD3">
        <w:t>s und muss die entscheidenden Hinweise, Techniken und Geräte finden, um sein Ziel zu erreichen.</w:t>
      </w:r>
      <w:r w:rsidR="0067422B">
        <w:t xml:space="preserve"> Dabei muss er sich die jeweiligen Charaktereigenschaften und Stärken der Protagonisten Lama und Puma zu Nutzen </w:t>
      </w:r>
      <w:r w:rsidR="0067422B" w:rsidRPr="00234ABC">
        <w:t>machen.</w:t>
      </w:r>
      <w:r w:rsidR="001C5B03" w:rsidRPr="00234ABC">
        <w:t xml:space="preserve"> Der Spieler </w:t>
      </w:r>
      <w:r w:rsidR="001C5B03">
        <w:t xml:space="preserve">kann dafür beliebig oft und an jeder Stelle des Spieles zwischen den beiden Charakteren </w:t>
      </w:r>
      <w:proofErr w:type="spellStart"/>
      <w:r w:rsidR="001C5B03">
        <w:t>switchen</w:t>
      </w:r>
      <w:proofErr w:type="spellEnd"/>
      <w:r w:rsidR="001C5B03">
        <w:t xml:space="preserve">. Wie in der Realität sind </w:t>
      </w:r>
      <w:r w:rsidR="001C5B03">
        <w:lastRenderedPageBreak/>
        <w:t>die starken Eigenschaften des</w:t>
      </w:r>
      <w:r w:rsidR="0067422B">
        <w:t xml:space="preserve"> Puma</w:t>
      </w:r>
      <w:r w:rsidR="001C5B03">
        <w:t>s</w:t>
      </w:r>
      <w:r w:rsidR="0067422B">
        <w:t xml:space="preserve"> seine Schnelligkeit, seine gute Nachtsicht, und seine Fähigkeit, hoch zu springen und zu klettern. Beim Lama sind diese Eigenschaften Klugheit, Spucken und Treten. Da allerdings die Körper getauscht sind erhält Ludwig das Lama, nun im Körper von Pablo</w:t>
      </w:r>
      <w:r w:rsidR="001C5B03">
        <w:t>,</w:t>
      </w:r>
      <w:r w:rsidR="0067422B">
        <w:t xml:space="preserve"> als zusätzliche Stärken zu seiner Klugheit, die körperlichen Fähigkeiten Springen, Klettern und Sprinten. </w:t>
      </w:r>
      <w:r w:rsidR="00763275">
        <w:t xml:space="preserve">Pablo der Puma, nun im Körper des Lamas,  </w:t>
      </w:r>
      <w:r w:rsidR="00763275" w:rsidRPr="00763275">
        <w:rPr>
          <w:color w:val="FF0000"/>
        </w:rPr>
        <w:t>Charaktereige</w:t>
      </w:r>
      <w:r w:rsidR="00763275" w:rsidRPr="00763275">
        <w:rPr>
          <w:color w:val="FF0000"/>
        </w:rPr>
        <w:t>n</w:t>
      </w:r>
      <w:r w:rsidR="00763275" w:rsidRPr="00763275">
        <w:rPr>
          <w:color w:val="FF0000"/>
        </w:rPr>
        <w:t>schaft d Pumas!!!!</w:t>
      </w:r>
      <w:r w:rsidR="00763275">
        <w:rPr>
          <w:color w:val="FF0000"/>
        </w:rPr>
        <w:t xml:space="preserve"> </w:t>
      </w:r>
      <w:r w:rsidR="00763275">
        <w:t>Au</w:t>
      </w:r>
      <w:r w:rsidR="00E57FAE">
        <w:t>f dem Weg zum Zaubertrankkessel</w:t>
      </w:r>
      <w:r w:rsidR="00763275">
        <w:t xml:space="preserve"> müssen verschiedene Räume durc</w:t>
      </w:r>
      <w:r w:rsidR="00763275">
        <w:t>h</w:t>
      </w:r>
      <w:r w:rsidR="00763275">
        <w:t>wandert werden, in jedem Raum befinden sich Tipps und Items, die der Spieler sammeln muss, um herauszufinden, wie er zum Spielziel gelangen kann. Um in den nächsten Raum zu gelangen muss schließlich e</w:t>
      </w:r>
      <w:r w:rsidR="00E57FAE">
        <w:t>ine Challenge bestanden werden. Items können entweder Zut</w:t>
      </w:r>
      <w:r w:rsidR="00E57FAE">
        <w:t>a</w:t>
      </w:r>
      <w:r w:rsidR="00E57FAE">
        <w:t xml:space="preserve">ten für den Zaubertrank sein, oder Gerätschaften, um die </w:t>
      </w:r>
      <w:proofErr w:type="spellStart"/>
      <w:r w:rsidR="00E57FAE">
        <w:t>Challenges</w:t>
      </w:r>
      <w:proofErr w:type="spellEnd"/>
      <w:r w:rsidR="00E57FAE">
        <w:t xml:space="preserve"> zu </w:t>
      </w:r>
      <w:r w:rsidR="008654F8">
        <w:t xml:space="preserve">vervollständigen. Tipps geben einerseits dem Spieler seinen Weg vor, andererseits können sie an die Charaktere adressiert sein, damit die </w:t>
      </w:r>
      <w:proofErr w:type="spellStart"/>
      <w:r w:rsidR="008654F8">
        <w:t>Challenges</w:t>
      </w:r>
      <w:proofErr w:type="spellEnd"/>
      <w:r w:rsidR="008654F8">
        <w:t xml:space="preserve"> bewerkstelligt werden können. </w:t>
      </w:r>
      <w:r w:rsidR="001C5B03">
        <w:t xml:space="preserve">Bei den </w:t>
      </w:r>
      <w:proofErr w:type="spellStart"/>
      <w:r w:rsidR="001C5B03">
        <w:t>Challenges</w:t>
      </w:r>
      <w:proofErr w:type="spellEnd"/>
      <w:r w:rsidR="008654F8">
        <w:t xml:space="preserve"> kann es sich beispielsweise um Zahlenkombinationen handeln, die der Spieler herausfinden und eingeben muss, oder um Schaltkreise die er </w:t>
      </w:r>
      <w:proofErr w:type="gramStart"/>
      <w:r w:rsidR="008654F8">
        <w:t>vervollständigen</w:t>
      </w:r>
      <w:proofErr w:type="gramEnd"/>
      <w:r w:rsidR="008654F8">
        <w:t xml:space="preserve"> muss. Als zusätzliches Hindernis werden Pablo und Ludwig auf ihrem Weg</w:t>
      </w:r>
      <w:r w:rsidR="001D12BB">
        <w:t xml:space="preserve"> Tempelwächtern begegnen, die sie</w:t>
      </w:r>
      <w:r w:rsidR="008654F8">
        <w:t xml:space="preserve"> aus dem Tempel verja</w:t>
      </w:r>
      <w:r w:rsidR="001D12BB">
        <w:t>gen wollen, und die sie</w:t>
      </w:r>
      <w:r w:rsidR="008654F8">
        <w:t xml:space="preserve"> </w:t>
      </w:r>
      <w:r w:rsidR="002C5E6D">
        <w:t xml:space="preserve">besiegen muss. </w:t>
      </w:r>
    </w:p>
    <w:p w:rsidR="0067422B" w:rsidRDefault="00763275" w:rsidP="0067422B">
      <w:r>
        <w:t>Damit der Spieler nicht mit einem der Charaktere das ganze Spiel durchspielt und am Ende</w:t>
      </w:r>
      <w:r w:rsidR="00E57FAE">
        <w:t xml:space="preserve"> mit nur diesem Charakter vor dem Zaubertrankkessel steht, wird der jeweils andere Protag</w:t>
      </w:r>
      <w:r w:rsidR="00E57FAE">
        <w:t>o</w:t>
      </w:r>
      <w:r w:rsidR="00E57FAE">
        <w:t xml:space="preserve">nist, in dessen Rolle sich der Spieler gerade nicht befindet, automatisch in den nächsten Raum mitgenommen. </w:t>
      </w:r>
      <w:r>
        <w:t xml:space="preserve"> </w:t>
      </w:r>
    </w:p>
    <w:p w:rsidR="003C692B" w:rsidRDefault="001D12BB" w:rsidP="001D12BB">
      <w:r>
        <w:t>Die Einzigartigkeit des Spiels besteht darin dass der Spieler die Charaktere zweier sehr ve</w:t>
      </w:r>
      <w:r>
        <w:t>r</w:t>
      </w:r>
      <w:r>
        <w:t xml:space="preserve">schiedener Protagonisten einnehmen muss, um spannende und knifflige </w:t>
      </w:r>
      <w:proofErr w:type="spellStart"/>
      <w:r>
        <w:t>Challenges</w:t>
      </w:r>
      <w:proofErr w:type="spellEnd"/>
      <w:r>
        <w:t xml:space="preserve"> zu lösen.</w:t>
      </w:r>
    </w:p>
    <w:p w:rsidR="00896A5D" w:rsidRPr="00F14BE2" w:rsidRDefault="00F14BE2" w:rsidP="00F14BE2">
      <w:r>
        <w:t>Das Spiel soll den Spieler in einen geheimnisvollen Azteken-Tempel entführen, in dem er mit den beiden sympathischen Hauptdarstellern spannende Abenteuer erleben wird.</w:t>
      </w:r>
      <w:r w:rsidR="00896A5D">
        <w:br w:type="page"/>
      </w:r>
    </w:p>
    <w:p w:rsidR="007931F6" w:rsidRPr="007931F6" w:rsidRDefault="003C692B" w:rsidP="007931F6">
      <w:pPr>
        <w:pStyle w:val="berschrift1"/>
      </w:pPr>
      <w:bookmarkStart w:id="5" w:name="_Toc417484030"/>
      <w:r>
        <w:lastRenderedPageBreak/>
        <w:t>Zielgruppe</w:t>
      </w:r>
      <w:bookmarkEnd w:id="5"/>
    </w:p>
    <w:p w:rsidR="003C692B" w:rsidRDefault="003C692B" w:rsidP="003C692B">
      <w:pPr>
        <w:pStyle w:val="Abbildung"/>
      </w:pPr>
      <w:bookmarkStart w:id="6" w:name="_Toc417484031"/>
      <w:r>
        <w:t>Zielgruppe</w:t>
      </w:r>
      <w:r w:rsidR="001149DE">
        <w:t>nanalyse</w:t>
      </w:r>
      <w:bookmarkEnd w:id="6"/>
      <w:r w:rsidR="001149DE">
        <w:t xml:space="preserve"> </w:t>
      </w:r>
    </w:p>
    <w:p w:rsidR="003C692B" w:rsidRDefault="00783346" w:rsidP="003C692B">
      <w:r>
        <w:t>Das Spiel ist angedacht für Personen von 8-99 Jahren, die ein kurzweiliges, zeitweise lustiges, zeitweise spannendes, aber immer unterhaltsames Computerspiel suchen.</w:t>
      </w:r>
    </w:p>
    <w:p w:rsidR="003C692B" w:rsidRDefault="003C692B" w:rsidP="003C692B">
      <w:pPr>
        <w:pStyle w:val="Abbildung"/>
      </w:pPr>
      <w:bookmarkStart w:id="7" w:name="_Toc417484032"/>
      <w:r>
        <w:t>Plattform</w:t>
      </w:r>
      <w:bookmarkEnd w:id="7"/>
    </w:p>
    <w:p w:rsidR="003C692B" w:rsidRDefault="00BF5A34" w:rsidP="003C692B">
      <w:r>
        <w:t>Es handelt sich um ein PC-Game.</w:t>
      </w:r>
    </w:p>
    <w:p w:rsidR="003C692B" w:rsidRDefault="003C692B" w:rsidP="003C692B">
      <w:pPr>
        <w:pStyle w:val="Abbildung"/>
      </w:pPr>
      <w:bookmarkStart w:id="8" w:name="_Toc417484033"/>
      <w:r>
        <w:t>Systemanforderungen</w:t>
      </w:r>
      <w:bookmarkEnd w:id="8"/>
    </w:p>
    <w:p w:rsidR="00896A5D" w:rsidRDefault="00783346">
      <w:pPr>
        <w:spacing w:after="200" w:line="276" w:lineRule="auto"/>
        <w:jc w:val="left"/>
        <w:rPr>
          <w:rFonts w:ascii="Frutiger Next LT W1G Medium" w:eastAsiaTheme="majorEastAsia" w:hAnsi="Frutiger Next LT W1G Medium" w:cstheme="majorBidi"/>
          <w:bCs/>
          <w:color w:val="AF0058"/>
          <w:sz w:val="28"/>
          <w:szCs w:val="28"/>
        </w:rPr>
      </w:pPr>
      <w:r>
        <w:t>Spezielle Hardware-Anforderungen sind nicht gegeben.</w:t>
      </w:r>
      <w:r w:rsidR="00CB6DFC">
        <w:t xml:space="preserve"> </w:t>
      </w:r>
    </w:p>
    <w:p w:rsidR="007B27C5" w:rsidRDefault="0032736B" w:rsidP="00FA3ADC">
      <w:pPr>
        <w:pStyle w:val="berschrift1"/>
      </w:pPr>
      <w:bookmarkStart w:id="9" w:name="_Toc417484034"/>
      <w:r>
        <w:t>Game Play</w:t>
      </w:r>
      <w:bookmarkEnd w:id="9"/>
    </w:p>
    <w:p w:rsidR="007B27C5" w:rsidRDefault="003C692B" w:rsidP="007B27C5">
      <w:pPr>
        <w:pStyle w:val="berschrift2"/>
      </w:pPr>
      <w:bookmarkStart w:id="10" w:name="_Toc417484035"/>
      <w:r>
        <w:t>Kernmechanik</w:t>
      </w:r>
      <w:bookmarkEnd w:id="10"/>
    </w:p>
    <w:p w:rsidR="003C692B" w:rsidRPr="003C692B" w:rsidRDefault="00CB6DFC" w:rsidP="003C692B">
      <w:r>
        <w:t xml:space="preserve">Spielerbewegung/Was kann man als Spieler. </w:t>
      </w:r>
    </w:p>
    <w:p w:rsidR="004501F2" w:rsidRDefault="004501F2" w:rsidP="007B27C5">
      <w:pPr>
        <w:pStyle w:val="berschrift2"/>
      </w:pPr>
      <w:bookmarkStart w:id="11" w:name="_Toc417484036"/>
      <w:r>
        <w:t>Spielobjekte</w:t>
      </w:r>
      <w:bookmarkEnd w:id="11"/>
    </w:p>
    <w:p w:rsidR="004501F2" w:rsidRDefault="00D02DD3" w:rsidP="001D12BB">
      <w:pPr>
        <w:pStyle w:val="Listenabsatz"/>
        <w:numPr>
          <w:ilvl w:val="0"/>
          <w:numId w:val="12"/>
        </w:numPr>
      </w:pPr>
      <w:r>
        <w:t>Puma</w:t>
      </w:r>
    </w:p>
    <w:p w:rsidR="00D02DD3" w:rsidRDefault="00D02DD3" w:rsidP="001D12BB">
      <w:pPr>
        <w:pStyle w:val="Listenabsatz"/>
        <w:numPr>
          <w:ilvl w:val="0"/>
          <w:numId w:val="12"/>
        </w:numPr>
      </w:pPr>
      <w:r>
        <w:t>Lama</w:t>
      </w:r>
    </w:p>
    <w:p w:rsidR="00D02DD3" w:rsidRDefault="00D02DD3" w:rsidP="001D12BB">
      <w:pPr>
        <w:pStyle w:val="Listenabsatz"/>
        <w:numPr>
          <w:ilvl w:val="0"/>
          <w:numId w:val="12"/>
        </w:numPr>
      </w:pPr>
      <w:r>
        <w:t>Tempelwächter</w:t>
      </w:r>
    </w:p>
    <w:p w:rsidR="00495860" w:rsidRPr="00BF5A34" w:rsidRDefault="00495860" w:rsidP="001D12BB">
      <w:pPr>
        <w:pStyle w:val="Listenabsatz"/>
        <w:numPr>
          <w:ilvl w:val="0"/>
          <w:numId w:val="12"/>
        </w:numPr>
        <w:rPr>
          <w:color w:val="FF0000"/>
        </w:rPr>
      </w:pPr>
      <w:r w:rsidRPr="00BF5A34">
        <w:rPr>
          <w:color w:val="FF0000"/>
        </w:rPr>
        <w:t>Items (noch genauer zu bestimmen)</w:t>
      </w:r>
    </w:p>
    <w:p w:rsidR="00D02DD3" w:rsidRPr="00D02DD3" w:rsidRDefault="00495860" w:rsidP="001D12BB">
      <w:pPr>
        <w:pStyle w:val="Listenabsatz"/>
        <w:numPr>
          <w:ilvl w:val="0"/>
          <w:numId w:val="12"/>
        </w:numPr>
      </w:pPr>
      <w:r>
        <w:t>Zaubertrankkessel</w:t>
      </w:r>
    </w:p>
    <w:p w:rsidR="007B27C5" w:rsidRDefault="004501F2" w:rsidP="007B27C5">
      <w:pPr>
        <w:pStyle w:val="berschrift2"/>
      </w:pPr>
      <w:bookmarkStart w:id="12" w:name="_Toc417484037"/>
      <w:r>
        <w:t>Regelwerk</w:t>
      </w:r>
      <w:bookmarkEnd w:id="12"/>
    </w:p>
    <w:p w:rsidR="00CB6DFC" w:rsidRDefault="003C692B" w:rsidP="004501F2">
      <w:r>
        <w:t>Beschreiben Sie  nun exakt, wie das Regelwerk funktioniert</w:t>
      </w:r>
      <w:r w:rsidR="004501F2">
        <w:t xml:space="preserve"> bzw. wie die Objekte des Spiels miteinander verknüpft sind</w:t>
      </w:r>
      <w:r>
        <w:t>. Nehmen Sie dazu Bezug auf die im Kurs angesprochenen Ker</w:t>
      </w:r>
      <w:r>
        <w:t>n</w:t>
      </w:r>
      <w:r>
        <w:t xml:space="preserve">elemente. </w:t>
      </w:r>
    </w:p>
    <w:p w:rsidR="004501F2" w:rsidRPr="00CB6DFC" w:rsidRDefault="00CB6DFC" w:rsidP="004501F2">
      <w:pPr>
        <w:rPr>
          <w:color w:val="FF0000"/>
        </w:rPr>
      </w:pPr>
      <w:r w:rsidRPr="00CB6DFC">
        <w:rPr>
          <w:color w:val="FF0000"/>
        </w:rPr>
        <w:t xml:space="preserve">Das Regelwerk ist abhängig von den </w:t>
      </w:r>
      <w:proofErr w:type="spellStart"/>
      <w:r w:rsidRPr="00CB6DFC">
        <w:rPr>
          <w:color w:val="FF0000"/>
        </w:rPr>
        <w:t>Challenges</w:t>
      </w:r>
      <w:proofErr w:type="spellEnd"/>
      <w:r w:rsidRPr="00CB6DFC">
        <w:rPr>
          <w:color w:val="FF0000"/>
        </w:rPr>
        <w:t>. Diese werden in Sprint 2 konzipiert.</w:t>
      </w:r>
    </w:p>
    <w:p w:rsidR="004501F2" w:rsidRDefault="004501F2" w:rsidP="007B27C5">
      <w:pPr>
        <w:pStyle w:val="berschrift2"/>
      </w:pPr>
      <w:bookmarkStart w:id="13" w:name="_Toc417484038"/>
      <w:r>
        <w:t>Gewinnbedingungen</w:t>
      </w:r>
      <w:bookmarkEnd w:id="13"/>
    </w:p>
    <w:p w:rsidR="004501F2" w:rsidRDefault="00D02DD3" w:rsidP="004501F2">
      <w:r>
        <w:t>Gewonnen ist das Spiel, wenn der Spieler den Zaubertrankkessel gefunden hat und alle für den Trank benötigten Zutaten eingesammelt hat.</w:t>
      </w:r>
    </w:p>
    <w:p w:rsidR="00D02DD3" w:rsidRPr="00D02DD3" w:rsidRDefault="00C13565" w:rsidP="00D02DD3">
      <w:pPr>
        <w:rPr>
          <w:color w:val="FF0000"/>
        </w:rPr>
      </w:pPr>
      <w:r>
        <w:rPr>
          <w:color w:val="FF0000"/>
        </w:rPr>
        <w:t>Zu klären: Wann ist das Spiel verloren?</w:t>
      </w:r>
    </w:p>
    <w:p w:rsidR="007B27C5" w:rsidRDefault="003C692B" w:rsidP="007B27C5">
      <w:pPr>
        <w:pStyle w:val="berschrift2"/>
      </w:pPr>
      <w:bookmarkStart w:id="14" w:name="_Toc417484039"/>
      <w:r>
        <w:lastRenderedPageBreak/>
        <w:t>Controls</w:t>
      </w:r>
      <w:bookmarkEnd w:id="14"/>
    </w:p>
    <w:p w:rsidR="00CB6DFC" w:rsidRPr="00CB6DFC" w:rsidRDefault="00BF5A34" w:rsidP="00CB6DFC">
      <w:r>
        <w:t xml:space="preserve">Die Steuerung erfolgt über die Tastatur, sowie die Maus. </w:t>
      </w:r>
      <w:r w:rsidR="00CB6DFC">
        <w:t>Standard-WASD-Steuerung. Le</w:t>
      </w:r>
      <w:r w:rsidR="00CB6DFC">
        <w:t>n</w:t>
      </w:r>
      <w:r w:rsidR="00CB6DFC">
        <w:t xml:space="preserve">ken mit der Maus, Switchen mit E, Springen mit Leertaste. </w:t>
      </w:r>
    </w:p>
    <w:p w:rsidR="003C692B" w:rsidRPr="00D02DD3" w:rsidRDefault="00BF5A34" w:rsidP="003C692B">
      <w:pPr>
        <w:rPr>
          <w:color w:val="FF0000"/>
        </w:rPr>
      </w:pPr>
      <w:r>
        <w:rPr>
          <w:color w:val="FF0000"/>
        </w:rPr>
        <w:t>Genauer!!!</w:t>
      </w:r>
    </w:p>
    <w:p w:rsidR="004501F2" w:rsidRDefault="004501F2" w:rsidP="004501F2">
      <w:pPr>
        <w:pStyle w:val="berschrift2"/>
      </w:pPr>
      <w:bookmarkStart w:id="15" w:name="_Toc417484040"/>
      <w:r>
        <w:t>Spielmodi</w:t>
      </w:r>
      <w:bookmarkEnd w:id="15"/>
    </w:p>
    <w:p w:rsidR="00CB6DFC" w:rsidRDefault="00CB6DFC" w:rsidP="00CB6DFC">
      <w:r>
        <w:t xml:space="preserve">Jump </w:t>
      </w:r>
      <w:proofErr w:type="spellStart"/>
      <w:r>
        <w:t>and</w:t>
      </w:r>
      <w:proofErr w:type="spellEnd"/>
      <w:r>
        <w:t xml:space="preserve"> Run,</w:t>
      </w:r>
    </w:p>
    <w:p w:rsidR="00CB6DFC" w:rsidRPr="00CB6DFC" w:rsidRDefault="00CB6DFC" w:rsidP="00CB6DFC">
      <w:pPr>
        <w:pStyle w:val="Folgeabsatz"/>
      </w:pPr>
      <w:r>
        <w:t xml:space="preserve">bei </w:t>
      </w:r>
      <w:proofErr w:type="spellStart"/>
      <w:r>
        <w:t>Challenges</w:t>
      </w:r>
      <w:proofErr w:type="spellEnd"/>
      <w:r>
        <w:t xml:space="preserve"> Geschicklichkeit + Intelligenz</w:t>
      </w:r>
    </w:p>
    <w:p w:rsidR="004501F2" w:rsidRDefault="004501F2" w:rsidP="004501F2">
      <w:pPr>
        <w:pStyle w:val="berschrift2"/>
      </w:pPr>
      <w:bookmarkStart w:id="16" w:name="_Toc417484041"/>
      <w:r>
        <w:t>Levels</w:t>
      </w:r>
      <w:bookmarkEnd w:id="16"/>
    </w:p>
    <w:p w:rsidR="00C13565" w:rsidRPr="00C13565" w:rsidRDefault="001D12BB" w:rsidP="00C13565">
      <w:r>
        <w:t xml:space="preserve">Momentan ist ein Level angedacht. </w:t>
      </w:r>
    </w:p>
    <w:p w:rsidR="00C13565" w:rsidRDefault="00C13565" w:rsidP="00C13565">
      <w:r>
        <w:t>Zu klären:</w:t>
      </w:r>
    </w:p>
    <w:p w:rsidR="00C13565" w:rsidRPr="00F85A30" w:rsidRDefault="00C13565" w:rsidP="00C13565">
      <w:pPr>
        <w:pStyle w:val="Folgeabsatz"/>
        <w:rPr>
          <w:color w:val="FF0000"/>
        </w:rPr>
      </w:pPr>
      <w:r w:rsidRPr="00F85A30">
        <w:rPr>
          <w:color w:val="FF0000"/>
        </w:rPr>
        <w:t>Wie lange soll der Spieler im Level verweilen?</w:t>
      </w:r>
    </w:p>
    <w:p w:rsidR="00C13565" w:rsidRPr="00F85A30" w:rsidRDefault="00C13565" w:rsidP="00C13565">
      <w:pPr>
        <w:pStyle w:val="Folgeabsatz"/>
        <w:rPr>
          <w:color w:val="FF0000"/>
        </w:rPr>
      </w:pPr>
      <w:proofErr w:type="spellStart"/>
      <w:r w:rsidRPr="00F85A30">
        <w:rPr>
          <w:color w:val="FF0000"/>
        </w:rPr>
        <w:t>Wieviele</w:t>
      </w:r>
      <w:proofErr w:type="spellEnd"/>
      <w:r w:rsidRPr="00F85A30">
        <w:rPr>
          <w:color w:val="FF0000"/>
        </w:rPr>
        <w:t xml:space="preserve"> Räume muss er durchqueren, bis er am Ziel ist?</w:t>
      </w:r>
    </w:p>
    <w:p w:rsidR="00C13565" w:rsidRPr="00F85A30" w:rsidRDefault="00C13565" w:rsidP="00C13565">
      <w:pPr>
        <w:pStyle w:val="Folgeabsatz"/>
        <w:rPr>
          <w:color w:val="FF0000"/>
        </w:rPr>
      </w:pPr>
      <w:r w:rsidRPr="00F85A30">
        <w:rPr>
          <w:color w:val="FF0000"/>
        </w:rPr>
        <w:t xml:space="preserve">Sollten Levels folgen muss geklärt werden, ob Level 1 ein Zwischenziel sein soll, oder ob </w:t>
      </w:r>
      <w:r w:rsidRPr="00F85A30">
        <w:rPr>
          <w:color w:val="FF0000"/>
        </w:rPr>
        <w:tab/>
        <w:t>in Level 2 ein neues Ziel verfolgt wird.</w:t>
      </w:r>
    </w:p>
    <w:p w:rsidR="00896A5D" w:rsidRDefault="00896A5D">
      <w:pPr>
        <w:spacing w:after="200" w:line="276" w:lineRule="auto"/>
        <w:jc w:val="left"/>
        <w:rPr>
          <w:rFonts w:ascii="Frutiger Next LT W1G Medium" w:eastAsiaTheme="majorEastAsia" w:hAnsi="Frutiger Next LT W1G Medium" w:cstheme="majorBidi"/>
          <w:bCs/>
          <w:color w:val="AF0058"/>
          <w:sz w:val="28"/>
          <w:szCs w:val="28"/>
        </w:rPr>
      </w:pPr>
      <w:r>
        <w:br w:type="page"/>
      </w:r>
    </w:p>
    <w:p w:rsidR="004501F2" w:rsidRDefault="00896A5D" w:rsidP="007B27C5">
      <w:pPr>
        <w:pStyle w:val="berschrift1"/>
      </w:pPr>
      <w:bookmarkStart w:id="17" w:name="_Toc417484042"/>
      <w:r>
        <w:lastRenderedPageBreak/>
        <w:t>Spielwelt</w:t>
      </w:r>
      <w:bookmarkEnd w:id="17"/>
    </w:p>
    <w:p w:rsidR="00896A5D" w:rsidRPr="00896A5D" w:rsidRDefault="00896A5D" w:rsidP="00896A5D">
      <w:r>
        <w:t>Dieses Kapitel dokumentiert die ästhetischen Anforderungen des Spiels</w:t>
      </w:r>
    </w:p>
    <w:p w:rsidR="004501F2" w:rsidRDefault="004501F2" w:rsidP="004501F2">
      <w:pPr>
        <w:pStyle w:val="Abbildung"/>
      </w:pPr>
      <w:bookmarkStart w:id="18" w:name="_Toc417484043"/>
      <w:r>
        <w:t>Spielcharakter</w:t>
      </w:r>
      <w:r w:rsidR="00896A5D">
        <w:t>e</w:t>
      </w:r>
      <w:bookmarkEnd w:id="18"/>
    </w:p>
    <w:p w:rsidR="008F6C76" w:rsidRDefault="008F6C76" w:rsidP="008F6C76">
      <w:r>
        <w:t>Der Spieler nimmt im Laufe des Spiels zwei verschiedene Charaktere ein.</w:t>
      </w:r>
      <w:r w:rsidR="001E0F1E">
        <w:t xml:space="preserve"> Eigentlich wollte Pablo Ludwig gerade verspeisen, doch eine fatale Wendung des Schicksals hat sie aneinander gebunden, und so müssen sie ihre natürliche Abneigung gegeneinander ablegen und zusa</w:t>
      </w:r>
      <w:r w:rsidR="001E0F1E">
        <w:t>m</w:t>
      </w:r>
      <w:r w:rsidR="001E0F1E">
        <w:t xml:space="preserve">men zu Helden werden. </w:t>
      </w:r>
    </w:p>
    <w:p w:rsidR="008F6C76" w:rsidRDefault="008F6C76" w:rsidP="008F6C76">
      <w:pPr>
        <w:pStyle w:val="berschrift3"/>
      </w:pPr>
      <w:bookmarkStart w:id="19" w:name="_Toc417484044"/>
      <w:r>
        <w:t>Pablo</w:t>
      </w:r>
      <w:bookmarkEnd w:id="19"/>
    </w:p>
    <w:p w:rsidR="008F6C76" w:rsidRPr="008F6C76" w:rsidRDefault="008F6C76" w:rsidP="008F6C76">
      <w:r>
        <w:t xml:space="preserve">Pablo, der eigentlich Puma ist und schnell laufen, hoch springen, hoch klettern und in der Nacht gut sehen kann, steckt nun im Körper des Lamas, das er eigentlich gerade verspeisen wollte. </w:t>
      </w:r>
      <w:r w:rsidRPr="008F6C76">
        <w:rPr>
          <w:color w:val="FF0000"/>
        </w:rPr>
        <w:t>Plötzlich kann</w:t>
      </w:r>
      <w:r w:rsidR="00AF576A">
        <w:rPr>
          <w:color w:val="FF0000"/>
        </w:rPr>
        <w:t xml:space="preserve"> er nur noch spucken und treten und muss obendrein seinen Hunger u</w:t>
      </w:r>
      <w:r w:rsidR="00AF576A">
        <w:rPr>
          <w:color w:val="FF0000"/>
        </w:rPr>
        <w:t>n</w:t>
      </w:r>
      <w:r w:rsidR="00AF576A">
        <w:rPr>
          <w:color w:val="FF0000"/>
        </w:rPr>
        <w:t>terdrücken um nicht am Ende seinen eigenen Körper zu verspeisen, in dem ja gerade Ludwig steckt.</w:t>
      </w:r>
    </w:p>
    <w:p w:rsidR="008F6C76" w:rsidRDefault="008F6C76" w:rsidP="008F6C76">
      <w:pPr>
        <w:pStyle w:val="berschrift3"/>
      </w:pPr>
      <w:bookmarkStart w:id="20" w:name="_Toc417484045"/>
      <w:r>
        <w:t>Ludwig</w:t>
      </w:r>
      <w:bookmarkEnd w:id="20"/>
      <w:r>
        <w:t xml:space="preserve"> </w:t>
      </w:r>
    </w:p>
    <w:p w:rsidR="008F6C76" w:rsidRPr="008F6C76" w:rsidRDefault="008F6C76" w:rsidP="008F6C76">
      <w:r>
        <w:t>Ludwig ist ein schlaues, gutmütiges Lama, das nun plötzlich im Körper eines Pumas steckt und dadurch zu seiner Klugheit noch ausgezeichnete körperliche Fähigkeiten erhält.</w:t>
      </w:r>
    </w:p>
    <w:p w:rsidR="00D1383D" w:rsidRDefault="004501F2" w:rsidP="00D1383D">
      <w:pPr>
        <w:pStyle w:val="Abbildung"/>
      </w:pPr>
      <w:bookmarkStart w:id="21" w:name="_Toc417484046"/>
      <w:r>
        <w:t>Handlungsverlauf</w:t>
      </w:r>
      <w:bookmarkEnd w:id="21"/>
    </w:p>
    <w:p w:rsidR="00D1383D" w:rsidRDefault="00D1383D" w:rsidP="00D1383D">
      <w:r>
        <w:t>Zu Beginn des Spiels  befinden sich Ludwig und Pablo in einem ihnen unbekannten Raum, aus dem eine Tür hinausführt. Um diese zu öffnen müssen sie eine Aufgabe lösen.</w:t>
      </w:r>
    </w:p>
    <w:p w:rsidR="00D1383D" w:rsidRDefault="00D1383D" w:rsidP="00D1383D">
      <w:r>
        <w:t>Sie gelangen in einen nächsten Raum/Gang, der wiederum zu einer Tür führt, auch hier mü</w:t>
      </w:r>
      <w:r>
        <w:t>s</w:t>
      </w:r>
      <w:r>
        <w:t xml:space="preserve">sen sie eine Aufgabe lösen, um sie zu öffnen usw. </w:t>
      </w:r>
    </w:p>
    <w:p w:rsidR="00692362" w:rsidRPr="00D1383D" w:rsidRDefault="00692362" w:rsidP="00692362">
      <w:pPr>
        <w:rPr>
          <w:color w:val="FF0000"/>
        </w:rPr>
      </w:pPr>
      <w:r w:rsidRPr="00D1383D">
        <w:rPr>
          <w:color w:val="FF0000"/>
        </w:rPr>
        <w:t xml:space="preserve">Welche Aufgaben das sind muss noch geklärt werden. </w:t>
      </w:r>
    </w:p>
    <w:p w:rsidR="00D1383D" w:rsidRPr="00D1383D" w:rsidRDefault="00D1383D" w:rsidP="00D1383D">
      <w:r>
        <w:t>Auf ihrem Weg durch den Tempel werden Pablo und Ludwig au</w:t>
      </w:r>
      <w:r w:rsidR="00692362">
        <w:t xml:space="preserve">ßerdem die Zutaten für den Zaubertrank einsammeln und die Tempelwächter bekämpfen müssen. Am Ende gelangen sie zu dem Raum mit dem Zaubertrankkessel. Hier müssen sie die Zutaten hineinwerfen. Haben sie alle Zutaten dabei, gelingt die Rückverwandlung. </w:t>
      </w:r>
    </w:p>
    <w:p w:rsidR="004501F2" w:rsidRDefault="004501F2" w:rsidP="004501F2">
      <w:r>
        <w:t xml:space="preserve">. </w:t>
      </w:r>
    </w:p>
    <w:p w:rsidR="00896A5D" w:rsidRDefault="00896A5D" w:rsidP="00896A5D">
      <w:pPr>
        <w:pStyle w:val="Abbildung"/>
      </w:pPr>
      <w:bookmarkStart w:id="22" w:name="_Toc417484047"/>
      <w:r>
        <w:t>Spielwelt</w:t>
      </w:r>
      <w:bookmarkEnd w:id="22"/>
    </w:p>
    <w:p w:rsidR="00896A5D" w:rsidRDefault="007B70F3" w:rsidP="00896A5D">
      <w:r>
        <w:t>Das Spiel findet in einem Az</w:t>
      </w:r>
      <w:r w:rsidR="00C13565">
        <w:t>teken-Tempel statt. Dieser besteht aus dunkleren und helleren Abschnitten, aus Gängen und Räumen und wirkt auf den Spieler wie ein Labyrinth.</w:t>
      </w:r>
    </w:p>
    <w:p w:rsidR="00C13565" w:rsidRPr="00C13565" w:rsidRDefault="00C13565" w:rsidP="00C13565">
      <w:pPr>
        <w:pStyle w:val="Folgeabsatz"/>
      </w:pPr>
    </w:p>
    <w:p w:rsidR="00896A5D" w:rsidRPr="00896A5D" w:rsidRDefault="00896A5D" w:rsidP="00896A5D">
      <w:pPr>
        <w:pStyle w:val="Folgeabsatz"/>
      </w:pPr>
    </w:p>
    <w:p w:rsidR="004501F2" w:rsidRPr="004501F2" w:rsidRDefault="004501F2" w:rsidP="004501F2"/>
    <w:p w:rsidR="007B27C5" w:rsidRDefault="007B27C5" w:rsidP="007B27C5">
      <w:pPr>
        <w:pStyle w:val="berschrift1"/>
      </w:pPr>
      <w:bookmarkStart w:id="23" w:name="_Toc417484048"/>
      <w:r>
        <w:t>Management</w:t>
      </w:r>
      <w:bookmarkEnd w:id="23"/>
    </w:p>
    <w:p w:rsidR="007B27C5" w:rsidRDefault="007B27C5" w:rsidP="007B27C5">
      <w:pPr>
        <w:pStyle w:val="berschrift2"/>
      </w:pPr>
      <w:bookmarkStart w:id="24" w:name="_Toc417484049"/>
      <w:r>
        <w:t>Aufgabenverteilung</w:t>
      </w:r>
      <w:bookmarkEnd w:id="24"/>
    </w:p>
    <w:p w:rsidR="00FD1DC1" w:rsidRDefault="003C682C" w:rsidP="003C682C">
      <w:pPr>
        <w:pStyle w:val="berschrift3"/>
      </w:pPr>
      <w:bookmarkStart w:id="25" w:name="_Toc417484050"/>
      <w:r>
        <w:t>Hans-Martin Schuller</w:t>
      </w:r>
      <w:bookmarkEnd w:id="25"/>
    </w:p>
    <w:p w:rsidR="003C682C" w:rsidRDefault="003C682C" w:rsidP="003C682C">
      <w:r>
        <w:tab/>
        <w:t>Code</w:t>
      </w:r>
    </w:p>
    <w:p w:rsidR="003C682C" w:rsidRDefault="003C682C" w:rsidP="003C682C">
      <w:pPr>
        <w:pStyle w:val="Folgeabsatz"/>
      </w:pPr>
      <w:r>
        <w:tab/>
        <w:t>Konzept</w:t>
      </w:r>
    </w:p>
    <w:p w:rsidR="003C682C" w:rsidRDefault="003C682C" w:rsidP="003C682C">
      <w:pPr>
        <w:pStyle w:val="berschrift3"/>
      </w:pPr>
      <w:bookmarkStart w:id="26" w:name="_Toc417484051"/>
      <w:r>
        <w:t xml:space="preserve">Julia </w:t>
      </w:r>
      <w:proofErr w:type="spellStart"/>
      <w:r>
        <w:t>Grötsch</w:t>
      </w:r>
      <w:bookmarkEnd w:id="26"/>
      <w:proofErr w:type="spellEnd"/>
    </w:p>
    <w:p w:rsidR="003C682C" w:rsidRDefault="003C682C" w:rsidP="003C682C">
      <w:r>
        <w:tab/>
        <w:t>Projektmanagement</w:t>
      </w:r>
    </w:p>
    <w:p w:rsidR="003C682C" w:rsidRDefault="003C682C" w:rsidP="003C682C">
      <w:pPr>
        <w:pStyle w:val="Folgeabsatz"/>
      </w:pPr>
      <w:r>
        <w:tab/>
        <w:t>Audio – Koordination</w:t>
      </w:r>
    </w:p>
    <w:p w:rsidR="003C682C" w:rsidRDefault="003C682C" w:rsidP="003C682C">
      <w:pPr>
        <w:pStyle w:val="Folgeabsatz"/>
      </w:pPr>
      <w:r>
        <w:tab/>
        <w:t>Konzept</w:t>
      </w:r>
    </w:p>
    <w:p w:rsidR="003C682C" w:rsidRDefault="003C682C" w:rsidP="003C682C">
      <w:pPr>
        <w:pStyle w:val="berschrift3"/>
      </w:pPr>
      <w:bookmarkStart w:id="27" w:name="_Toc417484052"/>
      <w:r>
        <w:t>Maike Schmargendorf</w:t>
      </w:r>
      <w:bookmarkEnd w:id="27"/>
    </w:p>
    <w:p w:rsidR="003C682C" w:rsidRDefault="003C682C" w:rsidP="003C682C">
      <w:r>
        <w:tab/>
        <w:t>3D – Modellierung</w:t>
      </w:r>
    </w:p>
    <w:p w:rsidR="003C682C" w:rsidRDefault="003C682C" w:rsidP="003C682C">
      <w:pPr>
        <w:pStyle w:val="Folgeabsatz"/>
      </w:pPr>
      <w:r>
        <w:tab/>
        <w:t>Optik</w:t>
      </w:r>
    </w:p>
    <w:p w:rsidR="003C682C" w:rsidRPr="003C682C" w:rsidRDefault="003C682C" w:rsidP="003C682C">
      <w:pPr>
        <w:pStyle w:val="Folgeabsatz"/>
      </w:pPr>
      <w:r>
        <w:tab/>
        <w:t>Konzept</w:t>
      </w:r>
    </w:p>
    <w:p w:rsidR="003C682C" w:rsidRDefault="003C682C" w:rsidP="003C682C">
      <w:pPr>
        <w:pStyle w:val="berschrift3"/>
      </w:pPr>
      <w:bookmarkStart w:id="28" w:name="_Toc417484053"/>
      <w:r>
        <w:t>Marcus Beck</w:t>
      </w:r>
      <w:bookmarkEnd w:id="28"/>
    </w:p>
    <w:p w:rsidR="003C682C" w:rsidRDefault="003C682C" w:rsidP="003C682C">
      <w:r>
        <w:tab/>
        <w:t>3D-Modellierung</w:t>
      </w:r>
    </w:p>
    <w:p w:rsidR="003C682C" w:rsidRDefault="003C682C" w:rsidP="003C682C">
      <w:pPr>
        <w:pStyle w:val="Folgeabsatz"/>
      </w:pPr>
      <w:r>
        <w:tab/>
        <w:t>Optik</w:t>
      </w:r>
    </w:p>
    <w:p w:rsidR="003C682C" w:rsidRPr="003C682C" w:rsidRDefault="003C682C" w:rsidP="003C682C">
      <w:pPr>
        <w:pStyle w:val="Folgeabsatz"/>
      </w:pPr>
      <w:r>
        <w:tab/>
        <w:t>Konzept</w:t>
      </w:r>
    </w:p>
    <w:p w:rsidR="007B27C5" w:rsidRDefault="007B27C5" w:rsidP="007B27C5">
      <w:pPr>
        <w:pStyle w:val="berschrift2"/>
      </w:pPr>
      <w:bookmarkStart w:id="29" w:name="_Toc417484054"/>
      <w:r>
        <w:t>Projektplan</w:t>
      </w:r>
      <w:bookmarkEnd w:id="29"/>
    </w:p>
    <w:p w:rsidR="00336788" w:rsidRPr="00FD1DC1" w:rsidRDefault="00336788" w:rsidP="00336788">
      <w:r w:rsidRPr="003C682C">
        <w:rPr>
          <w:color w:val="FF0000"/>
        </w:rPr>
        <w:t>Beschreiben Sie grob, welche Tasks zu welchem Zeitpunkt erledigt werden.</w:t>
      </w:r>
    </w:p>
    <w:p w:rsidR="00336788" w:rsidRDefault="00B9253C" w:rsidP="00B9253C">
      <w:pPr>
        <w:pStyle w:val="berschrift3"/>
      </w:pPr>
      <w:r>
        <w:t>Sprint 1</w:t>
      </w:r>
    </w:p>
    <w:p w:rsidR="00B9253C" w:rsidRDefault="00B9253C" w:rsidP="00B9253C">
      <w:pPr>
        <w:pStyle w:val="Listenabsatz"/>
        <w:numPr>
          <w:ilvl w:val="0"/>
          <w:numId w:val="14"/>
        </w:numPr>
      </w:pPr>
      <w:r>
        <w:t>Prototyp der Hauptcharaktere</w:t>
      </w:r>
    </w:p>
    <w:p w:rsidR="00B9253C" w:rsidRPr="00B9253C" w:rsidRDefault="00B9253C" w:rsidP="00B9253C">
      <w:pPr>
        <w:pStyle w:val="Folgeabsatz"/>
        <w:numPr>
          <w:ilvl w:val="0"/>
          <w:numId w:val="14"/>
        </w:numPr>
      </w:pPr>
      <w:r>
        <w:t>Kernmechanik</w:t>
      </w:r>
    </w:p>
    <w:p w:rsidR="00B9253C" w:rsidRDefault="00B9253C" w:rsidP="00B9253C">
      <w:pPr>
        <w:pStyle w:val="berschrift3"/>
      </w:pPr>
      <w:r>
        <w:t>Sprint 2</w:t>
      </w:r>
    </w:p>
    <w:p w:rsidR="00000000" w:rsidRPr="00B9253C" w:rsidRDefault="006F1669" w:rsidP="00B9253C">
      <w:pPr>
        <w:pStyle w:val="Listenabsatz"/>
        <w:numPr>
          <w:ilvl w:val="0"/>
          <w:numId w:val="15"/>
        </w:numPr>
      </w:pPr>
      <w:r w:rsidRPr="00B9253C">
        <w:t>Player Movement komplettieren</w:t>
      </w:r>
    </w:p>
    <w:p w:rsidR="00000000" w:rsidRPr="00B9253C" w:rsidRDefault="006F1669" w:rsidP="00B9253C">
      <w:pPr>
        <w:pStyle w:val="Listenabsatz"/>
        <w:numPr>
          <w:ilvl w:val="0"/>
          <w:numId w:val="15"/>
        </w:numPr>
      </w:pPr>
      <w:r w:rsidRPr="00B9253C">
        <w:t>Spielwelt entstehen lassen</w:t>
      </w:r>
    </w:p>
    <w:p w:rsidR="00000000" w:rsidRPr="00B9253C" w:rsidRDefault="006F1669" w:rsidP="00B9253C">
      <w:pPr>
        <w:pStyle w:val="Listenabsatz"/>
        <w:numPr>
          <w:ilvl w:val="0"/>
          <w:numId w:val="15"/>
        </w:numPr>
      </w:pPr>
      <w:r w:rsidRPr="00B9253C">
        <w:t xml:space="preserve">Konzept für </w:t>
      </w:r>
      <w:proofErr w:type="spellStart"/>
      <w:r w:rsidRPr="00B9253C">
        <w:t>Challenges</w:t>
      </w:r>
      <w:proofErr w:type="spellEnd"/>
      <w:r w:rsidRPr="00B9253C">
        <w:t xml:space="preserve"> erstellen</w:t>
      </w:r>
    </w:p>
    <w:p w:rsidR="00000000" w:rsidRPr="00B9253C" w:rsidRDefault="006F1669" w:rsidP="00B9253C">
      <w:pPr>
        <w:pStyle w:val="Listenabsatz"/>
        <w:numPr>
          <w:ilvl w:val="0"/>
          <w:numId w:val="15"/>
        </w:numPr>
      </w:pPr>
      <w:r w:rsidRPr="00B9253C">
        <w:t>Items und Inventar: Konzept und Design</w:t>
      </w:r>
    </w:p>
    <w:p w:rsidR="00000000" w:rsidRPr="00B9253C" w:rsidRDefault="006F1669" w:rsidP="00B9253C">
      <w:pPr>
        <w:pStyle w:val="Listenabsatz"/>
        <w:numPr>
          <w:ilvl w:val="0"/>
          <w:numId w:val="15"/>
        </w:numPr>
      </w:pPr>
      <w:r w:rsidRPr="00B9253C">
        <w:t>Konzept für Tempelwächter + Prototyp</w:t>
      </w:r>
    </w:p>
    <w:p w:rsidR="00B9253C" w:rsidRDefault="00B9253C" w:rsidP="00B9253C">
      <w:pPr>
        <w:pStyle w:val="berschrift3"/>
      </w:pPr>
      <w:r>
        <w:lastRenderedPageBreak/>
        <w:t>Sprint 3</w:t>
      </w:r>
    </w:p>
    <w:p w:rsidR="00B9253C" w:rsidRPr="00B9253C" w:rsidRDefault="00B9253C" w:rsidP="00B9253C">
      <w:pPr>
        <w:pStyle w:val="berschrift3"/>
      </w:pPr>
      <w:bookmarkStart w:id="30" w:name="_GoBack"/>
      <w:bookmarkEnd w:id="30"/>
      <w:r>
        <w:t>Sprint 4</w:t>
      </w:r>
    </w:p>
    <w:p w:rsidR="00336788" w:rsidRDefault="00336788" w:rsidP="00336788">
      <w:pPr>
        <w:pStyle w:val="berschrift3"/>
      </w:pPr>
      <w:r>
        <w:t>Abwesenheit</w:t>
      </w:r>
    </w:p>
    <w:p w:rsidR="00F3348E" w:rsidRPr="00336788" w:rsidRDefault="00336788" w:rsidP="00336788">
      <w:r>
        <w:tab/>
      </w:r>
    </w:p>
    <w:tbl>
      <w:tblPr>
        <w:tblStyle w:val="Tabellenraster"/>
        <w:tblW w:w="0" w:type="auto"/>
        <w:tblLook w:val="04A0" w:firstRow="1" w:lastRow="0" w:firstColumn="1" w:lastColumn="0" w:noHBand="0" w:noVBand="1"/>
      </w:tblPr>
      <w:tblGrid>
        <w:gridCol w:w="2881"/>
        <w:gridCol w:w="2881"/>
        <w:gridCol w:w="2881"/>
      </w:tblGrid>
      <w:tr w:rsidR="00F3348E" w:rsidTr="007B70F3">
        <w:tc>
          <w:tcPr>
            <w:tcW w:w="2881" w:type="dxa"/>
            <w:tcBorders>
              <w:top w:val="thinThickSmallGap" w:sz="24" w:space="0" w:color="auto"/>
              <w:left w:val="thinThickSmallGap" w:sz="24" w:space="0" w:color="auto"/>
            </w:tcBorders>
          </w:tcPr>
          <w:p w:rsidR="00F3348E" w:rsidRDefault="00F3348E" w:rsidP="00336788">
            <w:r>
              <w:t>Mai</w:t>
            </w:r>
          </w:p>
        </w:tc>
        <w:tc>
          <w:tcPr>
            <w:tcW w:w="2881" w:type="dxa"/>
            <w:tcBorders>
              <w:top w:val="thinThickSmallGap" w:sz="24" w:space="0" w:color="auto"/>
            </w:tcBorders>
          </w:tcPr>
          <w:p w:rsidR="00F3348E" w:rsidRDefault="00F3348E" w:rsidP="00336788">
            <w:r>
              <w:t>23.05.2015</w:t>
            </w:r>
          </w:p>
        </w:tc>
        <w:tc>
          <w:tcPr>
            <w:tcW w:w="2881" w:type="dxa"/>
            <w:tcBorders>
              <w:top w:val="thinThickSmallGap" w:sz="24" w:space="0" w:color="auto"/>
              <w:right w:val="thinThickSmallGap" w:sz="24" w:space="0" w:color="auto"/>
            </w:tcBorders>
          </w:tcPr>
          <w:p w:rsidR="00F3348E" w:rsidRDefault="00F3348E" w:rsidP="00336788">
            <w:r>
              <w:t>Maike, Hans, Marcus</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F3348E" w:rsidP="00336788">
            <w:r>
              <w:t>24.05.2015 – 27.05.2015</w:t>
            </w:r>
          </w:p>
        </w:tc>
        <w:tc>
          <w:tcPr>
            <w:tcW w:w="2881" w:type="dxa"/>
            <w:tcBorders>
              <w:bottom w:val="thinThickSmallGap" w:sz="24" w:space="0" w:color="auto"/>
              <w:right w:val="thinThickSmallGap" w:sz="24" w:space="0" w:color="auto"/>
            </w:tcBorders>
          </w:tcPr>
          <w:p w:rsidR="00F3348E" w:rsidRDefault="00F3348E" w:rsidP="00336788">
            <w:r>
              <w:t>Hans</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Juni</w:t>
            </w:r>
          </w:p>
        </w:tc>
        <w:tc>
          <w:tcPr>
            <w:tcW w:w="2881" w:type="dxa"/>
            <w:tcBorders>
              <w:top w:val="thinThickSmallGap" w:sz="24" w:space="0" w:color="auto"/>
              <w:bottom w:val="thinThickSmallGap" w:sz="24" w:space="0" w:color="auto"/>
            </w:tcBorders>
          </w:tcPr>
          <w:p w:rsidR="00F3348E" w:rsidRDefault="00F3348E" w:rsidP="00336788">
            <w:r>
              <w:t>18.06.2015 – 22.06.2015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Julia</w:t>
            </w:r>
          </w:p>
        </w:tc>
      </w:tr>
      <w:tr w:rsidR="00F3348E" w:rsidTr="007B70F3">
        <w:tc>
          <w:tcPr>
            <w:tcW w:w="2881" w:type="dxa"/>
            <w:tcBorders>
              <w:top w:val="thinThickSmallGap" w:sz="24" w:space="0" w:color="auto"/>
              <w:left w:val="thinThickSmallGap" w:sz="24" w:space="0" w:color="auto"/>
            </w:tcBorders>
          </w:tcPr>
          <w:p w:rsidR="00F3348E" w:rsidRDefault="00F3348E" w:rsidP="00336788">
            <w:r>
              <w:t>Juli</w:t>
            </w:r>
          </w:p>
        </w:tc>
        <w:tc>
          <w:tcPr>
            <w:tcW w:w="2881" w:type="dxa"/>
            <w:tcBorders>
              <w:top w:val="thinThickSmallGap" w:sz="24" w:space="0" w:color="auto"/>
            </w:tcBorders>
          </w:tcPr>
          <w:p w:rsidR="00F3348E" w:rsidRDefault="00F3348E" w:rsidP="00336788">
            <w:r>
              <w:t>24.07.2015</w:t>
            </w:r>
          </w:p>
        </w:tc>
        <w:tc>
          <w:tcPr>
            <w:tcW w:w="2881" w:type="dxa"/>
            <w:tcBorders>
              <w:top w:val="thinThickSmallGap" w:sz="24" w:space="0" w:color="auto"/>
              <w:right w:val="thinThickSmallGap" w:sz="24" w:space="0" w:color="auto"/>
            </w:tcBorders>
          </w:tcPr>
          <w:p w:rsidR="00F3348E" w:rsidRDefault="00F3348E" w:rsidP="00336788">
            <w:r>
              <w:t>Julia</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904AFD">
            <w:r>
              <w:t>26.07.2015</w:t>
            </w:r>
          </w:p>
        </w:tc>
        <w:tc>
          <w:tcPr>
            <w:tcW w:w="2881" w:type="dxa"/>
            <w:tcBorders>
              <w:right w:val="thinThickSmallGap" w:sz="24" w:space="0" w:color="auto"/>
            </w:tcBorders>
          </w:tcPr>
          <w:p w:rsidR="00F3348E" w:rsidRDefault="00F3348E" w:rsidP="00904AFD">
            <w:r>
              <w:t>Maike, Hans, Marcus</w:t>
            </w:r>
          </w:p>
        </w:tc>
      </w:tr>
      <w:tr w:rsidR="00F3348E" w:rsidTr="007B70F3">
        <w:tc>
          <w:tcPr>
            <w:tcW w:w="2881" w:type="dxa"/>
            <w:tcBorders>
              <w:left w:val="thinThickSmallGap" w:sz="24" w:space="0" w:color="auto"/>
            </w:tcBorders>
          </w:tcPr>
          <w:p w:rsidR="00F3348E" w:rsidRDefault="00F3348E" w:rsidP="00336788"/>
        </w:tc>
        <w:tc>
          <w:tcPr>
            <w:tcW w:w="2881" w:type="dxa"/>
          </w:tcPr>
          <w:p w:rsidR="00F3348E" w:rsidRDefault="00F3348E" w:rsidP="00904AFD">
            <w:r>
              <w:t>27.07.2015 – 31.07.2015</w:t>
            </w:r>
          </w:p>
        </w:tc>
        <w:tc>
          <w:tcPr>
            <w:tcW w:w="2881" w:type="dxa"/>
            <w:tcBorders>
              <w:right w:val="thinThickSmallGap" w:sz="24" w:space="0" w:color="auto"/>
            </w:tcBorders>
          </w:tcPr>
          <w:p w:rsidR="00F3348E" w:rsidRDefault="00F3348E" w:rsidP="00904AFD">
            <w:r>
              <w:t>Maike</w:t>
            </w:r>
          </w:p>
        </w:tc>
      </w:tr>
      <w:tr w:rsidR="00F3348E" w:rsidTr="007B70F3">
        <w:tc>
          <w:tcPr>
            <w:tcW w:w="2881" w:type="dxa"/>
            <w:tcBorders>
              <w:left w:val="thinThickSmallGap" w:sz="24" w:space="0" w:color="auto"/>
              <w:bottom w:val="thinThickSmallGap" w:sz="24" w:space="0" w:color="auto"/>
            </w:tcBorders>
          </w:tcPr>
          <w:p w:rsidR="00F3348E" w:rsidRDefault="00F3348E" w:rsidP="00336788"/>
        </w:tc>
        <w:tc>
          <w:tcPr>
            <w:tcW w:w="2881" w:type="dxa"/>
            <w:tcBorders>
              <w:bottom w:val="thinThickSmallGap" w:sz="24" w:space="0" w:color="auto"/>
            </w:tcBorders>
          </w:tcPr>
          <w:p w:rsidR="00F3348E" w:rsidRDefault="007B70F3" w:rsidP="00904AFD">
            <w:r>
              <w:t>30.07.2015 – 31.07.2015</w:t>
            </w:r>
          </w:p>
        </w:tc>
        <w:tc>
          <w:tcPr>
            <w:tcW w:w="2881" w:type="dxa"/>
            <w:tcBorders>
              <w:bottom w:val="thinThickSmallGap" w:sz="24" w:space="0" w:color="auto"/>
              <w:right w:val="thinThickSmallGap" w:sz="24" w:space="0" w:color="auto"/>
            </w:tcBorders>
          </w:tcPr>
          <w:p w:rsidR="00F3348E" w:rsidRDefault="007B70F3" w:rsidP="00904AFD">
            <w:r>
              <w:t>Julia</w:t>
            </w:r>
          </w:p>
        </w:tc>
      </w:tr>
      <w:tr w:rsidR="00F3348E" w:rsidTr="007B70F3">
        <w:tc>
          <w:tcPr>
            <w:tcW w:w="2881" w:type="dxa"/>
            <w:tcBorders>
              <w:top w:val="thinThickSmallGap" w:sz="24" w:space="0" w:color="auto"/>
              <w:left w:val="thinThickSmallGap" w:sz="24" w:space="0" w:color="auto"/>
              <w:bottom w:val="thinThickSmallGap" w:sz="24" w:space="0" w:color="auto"/>
            </w:tcBorders>
          </w:tcPr>
          <w:p w:rsidR="00F3348E" w:rsidRDefault="00F3348E" w:rsidP="00336788">
            <w:r>
              <w:t>August</w:t>
            </w:r>
          </w:p>
        </w:tc>
        <w:tc>
          <w:tcPr>
            <w:tcW w:w="2881" w:type="dxa"/>
            <w:tcBorders>
              <w:top w:val="thinThickSmallGap" w:sz="24" w:space="0" w:color="auto"/>
              <w:bottom w:val="thinThickSmallGap" w:sz="24" w:space="0" w:color="auto"/>
            </w:tcBorders>
          </w:tcPr>
          <w:p w:rsidR="00F3348E" w:rsidRDefault="00F3348E" w:rsidP="00336788">
            <w:r>
              <w:t>01.08.2015</w:t>
            </w:r>
          </w:p>
        </w:tc>
        <w:tc>
          <w:tcPr>
            <w:tcW w:w="2881" w:type="dxa"/>
            <w:tcBorders>
              <w:top w:val="thinThickSmallGap" w:sz="24" w:space="0" w:color="auto"/>
              <w:bottom w:val="thinThickSmallGap" w:sz="24" w:space="0" w:color="auto"/>
              <w:right w:val="thinThickSmallGap" w:sz="24" w:space="0" w:color="auto"/>
            </w:tcBorders>
          </w:tcPr>
          <w:p w:rsidR="00F3348E" w:rsidRDefault="00F3348E" w:rsidP="00336788">
            <w:r>
              <w:t>Maike</w:t>
            </w:r>
          </w:p>
        </w:tc>
      </w:tr>
    </w:tbl>
    <w:p w:rsidR="00336788" w:rsidRPr="00336788" w:rsidRDefault="00336788" w:rsidP="00336788"/>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7B27C5" w:rsidRPr="007B27C5" w:rsidRDefault="007B27C5" w:rsidP="007B27C5"/>
    <w:p w:rsidR="00555595" w:rsidRPr="00555595" w:rsidRDefault="00555595" w:rsidP="00555595"/>
    <w:sectPr w:rsidR="00555595" w:rsidRPr="00555595" w:rsidSect="000147EF">
      <w:headerReference w:type="default" r:id="rId12"/>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669" w:rsidRDefault="006F1669" w:rsidP="00793C70">
      <w:pPr>
        <w:spacing w:line="240" w:lineRule="auto"/>
      </w:pPr>
      <w:r>
        <w:separator/>
      </w:r>
    </w:p>
  </w:endnote>
  <w:endnote w:type="continuationSeparator" w:id="0">
    <w:p w:rsidR="006F1669" w:rsidRDefault="006F1669"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669" w:rsidRDefault="006F1669" w:rsidP="00793C70">
      <w:pPr>
        <w:spacing w:line="240" w:lineRule="auto"/>
      </w:pPr>
      <w:r>
        <w:separator/>
      </w:r>
    </w:p>
  </w:footnote>
  <w:footnote w:type="continuationSeparator" w:id="0">
    <w:p w:rsidR="006F1669" w:rsidRDefault="006F1669"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11082603"/>
    <w:multiLevelType w:val="hybridMultilevel"/>
    <w:tmpl w:val="D1789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98D262F"/>
    <w:multiLevelType w:val="hybridMultilevel"/>
    <w:tmpl w:val="16B68A6A"/>
    <w:lvl w:ilvl="0" w:tplc="6AE40C3C">
      <w:start w:val="1"/>
      <w:numFmt w:val="bullet"/>
      <w:lvlText w:val="•"/>
      <w:lvlJc w:val="left"/>
      <w:pPr>
        <w:tabs>
          <w:tab w:val="num" w:pos="720"/>
        </w:tabs>
        <w:ind w:left="720" w:hanging="360"/>
      </w:pPr>
      <w:rPr>
        <w:rFonts w:ascii="Arial" w:hAnsi="Arial" w:hint="default"/>
      </w:rPr>
    </w:lvl>
    <w:lvl w:ilvl="1" w:tplc="C2582468" w:tentative="1">
      <w:start w:val="1"/>
      <w:numFmt w:val="bullet"/>
      <w:lvlText w:val="•"/>
      <w:lvlJc w:val="left"/>
      <w:pPr>
        <w:tabs>
          <w:tab w:val="num" w:pos="1440"/>
        </w:tabs>
        <w:ind w:left="1440" w:hanging="360"/>
      </w:pPr>
      <w:rPr>
        <w:rFonts w:ascii="Arial" w:hAnsi="Arial" w:hint="default"/>
      </w:rPr>
    </w:lvl>
    <w:lvl w:ilvl="2" w:tplc="157EE8E0" w:tentative="1">
      <w:start w:val="1"/>
      <w:numFmt w:val="bullet"/>
      <w:lvlText w:val="•"/>
      <w:lvlJc w:val="left"/>
      <w:pPr>
        <w:tabs>
          <w:tab w:val="num" w:pos="2160"/>
        </w:tabs>
        <w:ind w:left="2160" w:hanging="360"/>
      </w:pPr>
      <w:rPr>
        <w:rFonts w:ascii="Arial" w:hAnsi="Arial" w:hint="default"/>
      </w:rPr>
    </w:lvl>
    <w:lvl w:ilvl="3" w:tplc="9F8E9592" w:tentative="1">
      <w:start w:val="1"/>
      <w:numFmt w:val="bullet"/>
      <w:lvlText w:val="•"/>
      <w:lvlJc w:val="left"/>
      <w:pPr>
        <w:tabs>
          <w:tab w:val="num" w:pos="2880"/>
        </w:tabs>
        <w:ind w:left="2880" w:hanging="360"/>
      </w:pPr>
      <w:rPr>
        <w:rFonts w:ascii="Arial" w:hAnsi="Arial" w:hint="default"/>
      </w:rPr>
    </w:lvl>
    <w:lvl w:ilvl="4" w:tplc="736A466E" w:tentative="1">
      <w:start w:val="1"/>
      <w:numFmt w:val="bullet"/>
      <w:lvlText w:val="•"/>
      <w:lvlJc w:val="left"/>
      <w:pPr>
        <w:tabs>
          <w:tab w:val="num" w:pos="3600"/>
        </w:tabs>
        <w:ind w:left="3600" w:hanging="360"/>
      </w:pPr>
      <w:rPr>
        <w:rFonts w:ascii="Arial" w:hAnsi="Arial" w:hint="default"/>
      </w:rPr>
    </w:lvl>
    <w:lvl w:ilvl="5" w:tplc="5D4E087C" w:tentative="1">
      <w:start w:val="1"/>
      <w:numFmt w:val="bullet"/>
      <w:lvlText w:val="•"/>
      <w:lvlJc w:val="left"/>
      <w:pPr>
        <w:tabs>
          <w:tab w:val="num" w:pos="4320"/>
        </w:tabs>
        <w:ind w:left="4320" w:hanging="360"/>
      </w:pPr>
      <w:rPr>
        <w:rFonts w:ascii="Arial" w:hAnsi="Arial" w:hint="default"/>
      </w:rPr>
    </w:lvl>
    <w:lvl w:ilvl="6" w:tplc="F8C0929E" w:tentative="1">
      <w:start w:val="1"/>
      <w:numFmt w:val="bullet"/>
      <w:lvlText w:val="•"/>
      <w:lvlJc w:val="left"/>
      <w:pPr>
        <w:tabs>
          <w:tab w:val="num" w:pos="5040"/>
        </w:tabs>
        <w:ind w:left="5040" w:hanging="360"/>
      </w:pPr>
      <w:rPr>
        <w:rFonts w:ascii="Arial" w:hAnsi="Arial" w:hint="default"/>
      </w:rPr>
    </w:lvl>
    <w:lvl w:ilvl="7" w:tplc="39BEBC30" w:tentative="1">
      <w:start w:val="1"/>
      <w:numFmt w:val="bullet"/>
      <w:lvlText w:val="•"/>
      <w:lvlJc w:val="left"/>
      <w:pPr>
        <w:tabs>
          <w:tab w:val="num" w:pos="5760"/>
        </w:tabs>
        <w:ind w:left="5760" w:hanging="360"/>
      </w:pPr>
      <w:rPr>
        <w:rFonts w:ascii="Arial" w:hAnsi="Arial" w:hint="default"/>
      </w:rPr>
    </w:lvl>
    <w:lvl w:ilvl="8" w:tplc="1E723E14" w:tentative="1">
      <w:start w:val="1"/>
      <w:numFmt w:val="bullet"/>
      <w:lvlText w:val="•"/>
      <w:lvlJc w:val="left"/>
      <w:pPr>
        <w:tabs>
          <w:tab w:val="num" w:pos="6480"/>
        </w:tabs>
        <w:ind w:left="6480" w:hanging="360"/>
      </w:pPr>
      <w:rPr>
        <w:rFonts w:ascii="Arial" w:hAnsi="Arial" w:hint="default"/>
      </w:rPr>
    </w:lvl>
  </w:abstractNum>
  <w:abstractNum w:abstractNumId="12">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3">
    <w:nsid w:val="706F1F27"/>
    <w:multiLevelType w:val="hybridMultilevel"/>
    <w:tmpl w:val="E35263B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nsid w:val="73F67DD7"/>
    <w:multiLevelType w:val="hybridMultilevel"/>
    <w:tmpl w:val="C66469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BB4"/>
    <w:rsid w:val="000147EF"/>
    <w:rsid w:val="000221F6"/>
    <w:rsid w:val="00027AB2"/>
    <w:rsid w:val="00070B8E"/>
    <w:rsid w:val="000951CC"/>
    <w:rsid w:val="000C6D6D"/>
    <w:rsid w:val="000E6647"/>
    <w:rsid w:val="001149DE"/>
    <w:rsid w:val="00147B64"/>
    <w:rsid w:val="001C5B03"/>
    <w:rsid w:val="001D12BB"/>
    <w:rsid w:val="001E0F1E"/>
    <w:rsid w:val="001E250B"/>
    <w:rsid w:val="00211754"/>
    <w:rsid w:val="00213D5C"/>
    <w:rsid w:val="00234ABC"/>
    <w:rsid w:val="00235E04"/>
    <w:rsid w:val="00246EB0"/>
    <w:rsid w:val="00286973"/>
    <w:rsid w:val="00290630"/>
    <w:rsid w:val="002A05F9"/>
    <w:rsid w:val="002C5E6D"/>
    <w:rsid w:val="0032736B"/>
    <w:rsid w:val="00336788"/>
    <w:rsid w:val="00374048"/>
    <w:rsid w:val="00390052"/>
    <w:rsid w:val="003A2F1A"/>
    <w:rsid w:val="003C682C"/>
    <w:rsid w:val="003C692B"/>
    <w:rsid w:val="0040142F"/>
    <w:rsid w:val="0040384F"/>
    <w:rsid w:val="00403A81"/>
    <w:rsid w:val="00446361"/>
    <w:rsid w:val="004501F2"/>
    <w:rsid w:val="00464A0B"/>
    <w:rsid w:val="0046797B"/>
    <w:rsid w:val="00495860"/>
    <w:rsid w:val="004A1465"/>
    <w:rsid w:val="004A1608"/>
    <w:rsid w:val="004A3E42"/>
    <w:rsid w:val="004B0621"/>
    <w:rsid w:val="004D1002"/>
    <w:rsid w:val="00513B11"/>
    <w:rsid w:val="00525E87"/>
    <w:rsid w:val="0055041B"/>
    <w:rsid w:val="00555595"/>
    <w:rsid w:val="0058709E"/>
    <w:rsid w:val="00595925"/>
    <w:rsid w:val="005C0EA5"/>
    <w:rsid w:val="005D451D"/>
    <w:rsid w:val="005F317F"/>
    <w:rsid w:val="0067422B"/>
    <w:rsid w:val="0068145C"/>
    <w:rsid w:val="00692362"/>
    <w:rsid w:val="0069677D"/>
    <w:rsid w:val="006F1669"/>
    <w:rsid w:val="00712435"/>
    <w:rsid w:val="00712E6A"/>
    <w:rsid w:val="00732AF2"/>
    <w:rsid w:val="00763275"/>
    <w:rsid w:val="00783346"/>
    <w:rsid w:val="007931F6"/>
    <w:rsid w:val="00793C70"/>
    <w:rsid w:val="0079437B"/>
    <w:rsid w:val="007B27C5"/>
    <w:rsid w:val="007B70F3"/>
    <w:rsid w:val="007E7DFC"/>
    <w:rsid w:val="00816876"/>
    <w:rsid w:val="008654F8"/>
    <w:rsid w:val="00865E46"/>
    <w:rsid w:val="00873B3B"/>
    <w:rsid w:val="008873E3"/>
    <w:rsid w:val="00896A5D"/>
    <w:rsid w:val="008C1B29"/>
    <w:rsid w:val="008F6C76"/>
    <w:rsid w:val="00995C9A"/>
    <w:rsid w:val="009A0603"/>
    <w:rsid w:val="009A376D"/>
    <w:rsid w:val="009A5EC5"/>
    <w:rsid w:val="009A6082"/>
    <w:rsid w:val="009A6B3E"/>
    <w:rsid w:val="009F3E31"/>
    <w:rsid w:val="00A12BED"/>
    <w:rsid w:val="00A22235"/>
    <w:rsid w:val="00A411FD"/>
    <w:rsid w:val="00A4328F"/>
    <w:rsid w:val="00A472AF"/>
    <w:rsid w:val="00A52191"/>
    <w:rsid w:val="00A9201B"/>
    <w:rsid w:val="00A94A76"/>
    <w:rsid w:val="00AA58D1"/>
    <w:rsid w:val="00AF576A"/>
    <w:rsid w:val="00B27D6F"/>
    <w:rsid w:val="00B31C26"/>
    <w:rsid w:val="00B55F8D"/>
    <w:rsid w:val="00B72BC9"/>
    <w:rsid w:val="00B9253C"/>
    <w:rsid w:val="00BA13B8"/>
    <w:rsid w:val="00BB6BE6"/>
    <w:rsid w:val="00BF5A34"/>
    <w:rsid w:val="00C13565"/>
    <w:rsid w:val="00C3093A"/>
    <w:rsid w:val="00C64062"/>
    <w:rsid w:val="00C94E2B"/>
    <w:rsid w:val="00CB6DFC"/>
    <w:rsid w:val="00CE034F"/>
    <w:rsid w:val="00D02DD3"/>
    <w:rsid w:val="00D0487C"/>
    <w:rsid w:val="00D1383D"/>
    <w:rsid w:val="00D22846"/>
    <w:rsid w:val="00D47FC2"/>
    <w:rsid w:val="00DA76C3"/>
    <w:rsid w:val="00DA7BB4"/>
    <w:rsid w:val="00DE2F4D"/>
    <w:rsid w:val="00E54774"/>
    <w:rsid w:val="00E57FAE"/>
    <w:rsid w:val="00E7112A"/>
    <w:rsid w:val="00E736F6"/>
    <w:rsid w:val="00EA6A84"/>
    <w:rsid w:val="00EB1CC8"/>
    <w:rsid w:val="00EC013F"/>
    <w:rsid w:val="00EE038F"/>
    <w:rsid w:val="00EE11F6"/>
    <w:rsid w:val="00F02209"/>
    <w:rsid w:val="00F14BE2"/>
    <w:rsid w:val="00F25C5F"/>
    <w:rsid w:val="00F3348E"/>
    <w:rsid w:val="00F424E9"/>
    <w:rsid w:val="00F85A30"/>
    <w:rsid w:val="00F91186"/>
    <w:rsid w:val="00F922A3"/>
    <w:rsid w:val="00F961F0"/>
    <w:rsid w:val="00FA3ADC"/>
    <w:rsid w:val="00FA494F"/>
    <w:rsid w:val="00FC3A07"/>
    <w:rsid w:val="00FD1DC1"/>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customStyle="1" w:styleId="GridTable4">
    <w:name w:val="Grid Table 4"/>
    <w:basedOn w:val="NormaleTabelle"/>
    <w:uiPriority w:val="49"/>
    <w:rsid w:val="007B27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rsid w:val="001D1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44565">
      <w:bodyDiv w:val="1"/>
      <w:marLeft w:val="0"/>
      <w:marRight w:val="0"/>
      <w:marTop w:val="0"/>
      <w:marBottom w:val="0"/>
      <w:divBdr>
        <w:top w:val="none" w:sz="0" w:space="0" w:color="auto"/>
        <w:left w:val="none" w:sz="0" w:space="0" w:color="auto"/>
        <w:bottom w:val="none" w:sz="0" w:space="0" w:color="auto"/>
        <w:right w:val="none" w:sz="0" w:space="0" w:color="auto"/>
      </w:divBdr>
      <w:divsChild>
        <w:div w:id="1099910362">
          <w:marLeft w:val="446"/>
          <w:marRight w:val="0"/>
          <w:marTop w:val="0"/>
          <w:marBottom w:val="0"/>
          <w:divBdr>
            <w:top w:val="none" w:sz="0" w:space="0" w:color="auto"/>
            <w:left w:val="none" w:sz="0" w:space="0" w:color="auto"/>
            <w:bottom w:val="none" w:sz="0" w:space="0" w:color="auto"/>
            <w:right w:val="none" w:sz="0" w:space="0" w:color="auto"/>
          </w:divBdr>
        </w:div>
        <w:div w:id="1452357223">
          <w:marLeft w:val="446"/>
          <w:marRight w:val="0"/>
          <w:marTop w:val="0"/>
          <w:marBottom w:val="0"/>
          <w:divBdr>
            <w:top w:val="none" w:sz="0" w:space="0" w:color="auto"/>
            <w:left w:val="none" w:sz="0" w:space="0" w:color="auto"/>
            <w:bottom w:val="none" w:sz="0" w:space="0" w:color="auto"/>
            <w:right w:val="none" w:sz="0" w:space="0" w:color="auto"/>
          </w:divBdr>
        </w:div>
        <w:div w:id="849102910">
          <w:marLeft w:val="446"/>
          <w:marRight w:val="0"/>
          <w:marTop w:val="0"/>
          <w:marBottom w:val="0"/>
          <w:divBdr>
            <w:top w:val="none" w:sz="0" w:space="0" w:color="auto"/>
            <w:left w:val="none" w:sz="0" w:space="0" w:color="auto"/>
            <w:bottom w:val="none" w:sz="0" w:space="0" w:color="auto"/>
            <w:right w:val="none" w:sz="0" w:space="0" w:color="auto"/>
          </w:divBdr>
        </w:div>
        <w:div w:id="1803961183">
          <w:marLeft w:val="446"/>
          <w:marRight w:val="0"/>
          <w:marTop w:val="0"/>
          <w:marBottom w:val="0"/>
          <w:divBdr>
            <w:top w:val="none" w:sz="0" w:space="0" w:color="auto"/>
            <w:left w:val="none" w:sz="0" w:space="0" w:color="auto"/>
            <w:bottom w:val="none" w:sz="0" w:space="0" w:color="auto"/>
            <w:right w:val="none" w:sz="0" w:space="0" w:color="auto"/>
          </w:divBdr>
        </w:div>
        <w:div w:id="14007110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esktop\Template_PSMGSS2015_GameDesignDokumen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0DC3C-C7DB-40CB-95A9-EE864C67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Template_PSMGSS2015_GameDesignDokument.dotx</Template>
  <TotalTime>0</TotalTime>
  <Pages>10</Pages>
  <Words>1555</Words>
  <Characters>9802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Game Design Dokument PaLu</vt:lpstr>
    </vt:vector>
  </TitlesOfParts>
  <Manager>Julia Grötsch</Manager>
  <Company>Universität Regensburg</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Dokument PaLu</dc:title>
  <dc:creator>Julia</dc:creator>
  <dc:description>Version 1</dc:description>
  <cp:lastModifiedBy>Julia</cp:lastModifiedBy>
  <cp:revision>20</cp:revision>
  <cp:lastPrinted>2011-01-24T14:47:00Z</cp:lastPrinted>
  <dcterms:created xsi:type="dcterms:W3CDTF">2015-04-17T11:40:00Z</dcterms:created>
  <dcterms:modified xsi:type="dcterms:W3CDTF">2015-04-23T11:14:00Z</dcterms:modified>
</cp:coreProperties>
</file>